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35F23"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5058CD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0FA019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1C72CC" w14:textId="77777777" w:rsidR="003218FF" w:rsidRPr="00B10E7E" w:rsidRDefault="003218FF" w:rsidP="003218FF">
      <w:pPr>
        <w:suppressAutoHyphens/>
        <w:autoSpaceDE w:val="0"/>
        <w:autoSpaceDN w:val="0"/>
        <w:adjustRightInd w:val="0"/>
        <w:ind w:firstLine="720"/>
        <w:jc w:val="center"/>
        <w:rPr>
          <w:lang w:val="en"/>
        </w:rPr>
      </w:pPr>
    </w:p>
    <w:p w14:paraId="086CCDA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C0930EC" wp14:editId="17A69B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1198B4E" w14:textId="77777777" w:rsidR="003218FF" w:rsidRPr="00B10E7E" w:rsidRDefault="003218FF" w:rsidP="003218FF">
      <w:pPr>
        <w:suppressAutoHyphens/>
        <w:autoSpaceDE w:val="0"/>
        <w:autoSpaceDN w:val="0"/>
        <w:adjustRightInd w:val="0"/>
        <w:ind w:firstLine="720"/>
        <w:rPr>
          <w:b/>
          <w:bCs/>
          <w:sz w:val="28"/>
          <w:szCs w:val="28"/>
          <w:lang w:val="en"/>
        </w:rPr>
      </w:pPr>
    </w:p>
    <w:p w14:paraId="5C0205CD" w14:textId="36ACFBF4"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3317D5">
        <w:rPr>
          <w:b/>
          <w:bCs/>
          <w:sz w:val="32"/>
          <w:szCs w:val="32"/>
          <w:lang w:val="en"/>
        </w:rPr>
        <w:t xml:space="preserve"> </w:t>
      </w:r>
      <w:r w:rsidR="00F72860">
        <w:rPr>
          <w:b/>
          <w:bCs/>
          <w:sz w:val="32"/>
          <w:szCs w:val="32"/>
          <w:lang w:val="en"/>
        </w:rPr>
        <w:t>CÔNG NGHỆ PHẦN MỀM</w:t>
      </w:r>
      <w:r>
        <w:rPr>
          <w:b/>
          <w:bCs/>
          <w:sz w:val="32"/>
          <w:szCs w:val="32"/>
          <w:lang w:val="en"/>
        </w:rPr>
        <w:tab/>
      </w:r>
    </w:p>
    <w:p w14:paraId="54A57AD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B665D20" w14:textId="77777777" w:rsidR="003218FF" w:rsidRPr="00B10E7E" w:rsidRDefault="003218FF" w:rsidP="003218FF">
      <w:pPr>
        <w:suppressAutoHyphens/>
        <w:autoSpaceDE w:val="0"/>
        <w:autoSpaceDN w:val="0"/>
        <w:adjustRightInd w:val="0"/>
        <w:spacing w:line="360" w:lineRule="auto"/>
        <w:rPr>
          <w:b/>
          <w:bCs/>
          <w:lang w:val="en"/>
        </w:rPr>
      </w:pPr>
    </w:p>
    <w:p w14:paraId="510F785B" w14:textId="59F57596" w:rsidR="003218FF" w:rsidRPr="00B10E7E" w:rsidRDefault="003317D5" w:rsidP="003218FF">
      <w:pPr>
        <w:suppressAutoHyphens/>
        <w:autoSpaceDE w:val="0"/>
        <w:autoSpaceDN w:val="0"/>
        <w:adjustRightInd w:val="0"/>
        <w:spacing w:line="360" w:lineRule="auto"/>
        <w:jc w:val="center"/>
        <w:rPr>
          <w:b/>
          <w:bCs/>
          <w:sz w:val="48"/>
          <w:szCs w:val="48"/>
          <w:lang w:val="en"/>
        </w:rPr>
      </w:pPr>
      <w:r w:rsidRPr="003317D5">
        <w:rPr>
          <w:b/>
          <w:bCs/>
          <w:sz w:val="48"/>
          <w:szCs w:val="48"/>
          <w:lang w:val="en"/>
        </w:rPr>
        <w:t xml:space="preserve">Xây dựng phần mềm quản lý </w:t>
      </w:r>
      <w:r w:rsidR="004A5EE1">
        <w:rPr>
          <w:b/>
          <w:bCs/>
          <w:sz w:val="48"/>
          <w:szCs w:val="48"/>
          <w:lang w:val="en"/>
        </w:rPr>
        <w:t xml:space="preserve">trật tự an ninh phường/xã </w:t>
      </w:r>
    </w:p>
    <w:p w14:paraId="59890BE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99A9CBE" w14:textId="77777777" w:rsidR="003218FF" w:rsidRPr="00B10E7E" w:rsidRDefault="003218FF" w:rsidP="003218FF">
      <w:pPr>
        <w:suppressAutoHyphens/>
        <w:autoSpaceDE w:val="0"/>
        <w:autoSpaceDN w:val="0"/>
        <w:adjustRightInd w:val="0"/>
        <w:spacing w:line="360" w:lineRule="auto"/>
        <w:jc w:val="center"/>
        <w:rPr>
          <w:b/>
          <w:bCs/>
          <w:lang w:val="en"/>
        </w:rPr>
      </w:pPr>
    </w:p>
    <w:p w14:paraId="3B7C2095" w14:textId="77777777" w:rsidR="003218FF" w:rsidRPr="00B10E7E" w:rsidRDefault="003218FF" w:rsidP="003218FF">
      <w:pPr>
        <w:suppressAutoHyphens/>
        <w:autoSpaceDE w:val="0"/>
        <w:autoSpaceDN w:val="0"/>
        <w:adjustRightInd w:val="0"/>
        <w:spacing w:line="360" w:lineRule="auto"/>
        <w:jc w:val="both"/>
        <w:rPr>
          <w:b/>
          <w:bCs/>
          <w:lang w:val="en"/>
        </w:rPr>
      </w:pPr>
    </w:p>
    <w:p w14:paraId="23FABBD6"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413060" w14:textId="77777777" w:rsidR="003218FF" w:rsidRPr="00B10E7E" w:rsidRDefault="003218FF" w:rsidP="003218FF">
      <w:pPr>
        <w:suppressAutoHyphens/>
        <w:autoSpaceDE w:val="0"/>
        <w:autoSpaceDN w:val="0"/>
        <w:adjustRightInd w:val="0"/>
        <w:spacing w:line="360" w:lineRule="auto"/>
        <w:jc w:val="both"/>
        <w:rPr>
          <w:b/>
          <w:bCs/>
          <w:lang w:val="en"/>
        </w:rPr>
      </w:pPr>
    </w:p>
    <w:p w14:paraId="1FE9A6DF" w14:textId="77777777" w:rsidR="003218FF" w:rsidRPr="003317D5"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317D5">
        <w:rPr>
          <w:b/>
          <w:sz w:val="28"/>
          <w:szCs w:val="28"/>
        </w:rPr>
        <w:t>TRẦN THANH PHƯỚC</w:t>
      </w:r>
    </w:p>
    <w:p w14:paraId="61B3843D" w14:textId="0C3EA6C9"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128FA">
        <w:rPr>
          <w:b/>
          <w:bCs/>
          <w:sz w:val="28"/>
          <w:szCs w:val="28"/>
          <w:lang w:val="vi-VN"/>
        </w:rPr>
        <w:t xml:space="preserve">   </w:t>
      </w:r>
      <w:r w:rsidR="005128FA">
        <w:rPr>
          <w:b/>
          <w:bCs/>
          <w:sz w:val="28"/>
          <w:szCs w:val="28"/>
        </w:rPr>
        <w:t>HUỲNH XUÂN TÚ</w:t>
      </w:r>
      <w:r w:rsidR="00DD74FD">
        <w:rPr>
          <w:b/>
          <w:bCs/>
          <w:sz w:val="28"/>
          <w:szCs w:val="28"/>
        </w:rPr>
        <w:t>– MSSV</w:t>
      </w:r>
      <w:r w:rsidR="003317D5">
        <w:rPr>
          <w:b/>
          <w:bCs/>
          <w:sz w:val="28"/>
          <w:szCs w:val="28"/>
        </w:rPr>
        <w:t xml:space="preserve"> 51603</w:t>
      </w:r>
      <w:r w:rsidR="005128FA">
        <w:rPr>
          <w:b/>
          <w:bCs/>
          <w:sz w:val="28"/>
          <w:szCs w:val="28"/>
        </w:rPr>
        <w:t>357</w:t>
      </w:r>
    </w:p>
    <w:p w14:paraId="3EE50016" w14:textId="095AF6C0" w:rsidR="00291721" w:rsidRPr="00DD74FD" w:rsidRDefault="004A5EE1" w:rsidP="003218FF">
      <w:pPr>
        <w:suppressAutoHyphens/>
        <w:autoSpaceDE w:val="0"/>
        <w:autoSpaceDN w:val="0"/>
        <w:adjustRightInd w:val="0"/>
        <w:spacing w:line="360" w:lineRule="auto"/>
        <w:jc w:val="right"/>
        <w:rPr>
          <w:b/>
          <w:sz w:val="28"/>
          <w:szCs w:val="28"/>
        </w:rPr>
      </w:pPr>
      <w:r>
        <w:rPr>
          <w:b/>
          <w:sz w:val="28"/>
          <w:szCs w:val="28"/>
        </w:rPr>
        <w:t>BÙI TIẾN THỊNH</w:t>
      </w:r>
      <w:r w:rsidR="00DD74FD">
        <w:rPr>
          <w:b/>
          <w:sz w:val="28"/>
          <w:szCs w:val="28"/>
        </w:rPr>
        <w:t>– MSSV</w:t>
      </w:r>
      <w:r w:rsidR="003317D5">
        <w:rPr>
          <w:b/>
          <w:sz w:val="28"/>
          <w:szCs w:val="28"/>
        </w:rPr>
        <w:t xml:space="preserve"> </w:t>
      </w:r>
      <w:r w:rsidR="00F72860" w:rsidRPr="00F72860">
        <w:rPr>
          <w:b/>
          <w:sz w:val="28"/>
          <w:szCs w:val="28"/>
        </w:rPr>
        <w:t>51503264</w:t>
      </w:r>
    </w:p>
    <w:p w14:paraId="34BCE9F1" w14:textId="77777777" w:rsidR="002D4629" w:rsidRDefault="002D4629" w:rsidP="003218FF">
      <w:pPr>
        <w:suppressAutoHyphens/>
        <w:autoSpaceDE w:val="0"/>
        <w:autoSpaceDN w:val="0"/>
        <w:adjustRightInd w:val="0"/>
        <w:jc w:val="center"/>
        <w:rPr>
          <w:sz w:val="28"/>
          <w:szCs w:val="28"/>
        </w:rPr>
      </w:pPr>
    </w:p>
    <w:p w14:paraId="2E5CFDC4" w14:textId="77777777" w:rsidR="004D46E2" w:rsidRDefault="004D46E2" w:rsidP="003218FF">
      <w:pPr>
        <w:suppressAutoHyphens/>
        <w:autoSpaceDE w:val="0"/>
        <w:autoSpaceDN w:val="0"/>
        <w:adjustRightInd w:val="0"/>
        <w:jc w:val="center"/>
        <w:rPr>
          <w:sz w:val="28"/>
          <w:szCs w:val="28"/>
        </w:rPr>
      </w:pPr>
    </w:p>
    <w:p w14:paraId="408015AE" w14:textId="77777777" w:rsidR="004D46E2" w:rsidRDefault="004D46E2" w:rsidP="003218FF">
      <w:pPr>
        <w:suppressAutoHyphens/>
        <w:autoSpaceDE w:val="0"/>
        <w:autoSpaceDN w:val="0"/>
        <w:adjustRightInd w:val="0"/>
        <w:jc w:val="center"/>
        <w:rPr>
          <w:sz w:val="28"/>
          <w:szCs w:val="28"/>
        </w:rPr>
      </w:pPr>
    </w:p>
    <w:p w14:paraId="0CCC8703" w14:textId="77777777" w:rsidR="004D46E2" w:rsidRDefault="004D46E2" w:rsidP="003218FF">
      <w:pPr>
        <w:suppressAutoHyphens/>
        <w:autoSpaceDE w:val="0"/>
        <w:autoSpaceDN w:val="0"/>
        <w:adjustRightInd w:val="0"/>
        <w:jc w:val="center"/>
        <w:rPr>
          <w:sz w:val="28"/>
          <w:szCs w:val="28"/>
        </w:rPr>
      </w:pPr>
    </w:p>
    <w:p w14:paraId="1D64268E" w14:textId="77777777" w:rsidR="004D46E2" w:rsidRDefault="004D46E2" w:rsidP="003218FF">
      <w:pPr>
        <w:suppressAutoHyphens/>
        <w:autoSpaceDE w:val="0"/>
        <w:autoSpaceDN w:val="0"/>
        <w:adjustRightInd w:val="0"/>
        <w:jc w:val="center"/>
        <w:rPr>
          <w:sz w:val="28"/>
          <w:szCs w:val="28"/>
        </w:rPr>
      </w:pPr>
    </w:p>
    <w:p w14:paraId="5FD7B6CB" w14:textId="77777777" w:rsidR="004D46E2" w:rsidRPr="004D46E2" w:rsidRDefault="004D46E2" w:rsidP="003218FF">
      <w:pPr>
        <w:suppressAutoHyphens/>
        <w:autoSpaceDE w:val="0"/>
        <w:autoSpaceDN w:val="0"/>
        <w:adjustRightInd w:val="0"/>
        <w:jc w:val="center"/>
        <w:rPr>
          <w:b/>
          <w:bCs/>
        </w:rPr>
      </w:pPr>
    </w:p>
    <w:p w14:paraId="4E678B4E" w14:textId="77777777" w:rsidR="002D4629" w:rsidRDefault="002D4629" w:rsidP="003218FF">
      <w:pPr>
        <w:suppressAutoHyphens/>
        <w:autoSpaceDE w:val="0"/>
        <w:autoSpaceDN w:val="0"/>
        <w:adjustRightInd w:val="0"/>
        <w:jc w:val="center"/>
        <w:rPr>
          <w:b/>
          <w:bCs/>
          <w:lang w:val="vi-VN"/>
        </w:rPr>
      </w:pPr>
    </w:p>
    <w:p w14:paraId="4F89DC51" w14:textId="2D0907D1" w:rsidR="00B118C8" w:rsidRPr="003317D5" w:rsidRDefault="003218FF" w:rsidP="009B1BDB">
      <w:pPr>
        <w:suppressAutoHyphens/>
        <w:autoSpaceDE w:val="0"/>
        <w:autoSpaceDN w:val="0"/>
        <w:adjustRightInd w:val="0"/>
        <w:ind w:left="1440"/>
        <w:rPr>
          <w:b/>
          <w:bCs/>
          <w:iCs/>
          <w:sz w:val="28"/>
          <w:szCs w:val="28"/>
        </w:rPr>
        <w:sectPr w:rsidR="00B118C8" w:rsidRPr="003317D5"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602BC3">
        <w:rPr>
          <w:b/>
          <w:bCs/>
          <w:iCs/>
          <w:sz w:val="28"/>
          <w:szCs w:val="28"/>
        </w:rPr>
        <w:t>9</w:t>
      </w:r>
    </w:p>
    <w:p w14:paraId="76D5FB6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A1A4815"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D4C0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7C7BAFF" w14:textId="77777777" w:rsidR="003218FF" w:rsidRPr="00B10E7E" w:rsidRDefault="003218FF" w:rsidP="003218FF">
      <w:pPr>
        <w:suppressAutoHyphens/>
        <w:autoSpaceDE w:val="0"/>
        <w:autoSpaceDN w:val="0"/>
        <w:adjustRightInd w:val="0"/>
        <w:ind w:firstLine="720"/>
        <w:jc w:val="center"/>
        <w:rPr>
          <w:lang w:val="en"/>
        </w:rPr>
      </w:pPr>
    </w:p>
    <w:p w14:paraId="245DB28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DAB98C4" wp14:editId="6B1077C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749C361" w14:textId="1FE5EAF6" w:rsidR="002D4629" w:rsidRPr="00B10E7E" w:rsidRDefault="00E766EA" w:rsidP="004A5EE1">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ĐỒ ÁN CUỐI KÌ MÔN </w:t>
      </w:r>
      <w:r w:rsidR="00F72860">
        <w:rPr>
          <w:b/>
          <w:bCs/>
          <w:sz w:val="32"/>
          <w:szCs w:val="32"/>
          <w:lang w:val="en"/>
        </w:rPr>
        <w:t>CÔNG NGHỆ PHẦN MỀM</w:t>
      </w:r>
    </w:p>
    <w:p w14:paraId="51B5A736" w14:textId="77777777" w:rsidR="00E766EA" w:rsidRDefault="00E766EA" w:rsidP="002D4629">
      <w:pPr>
        <w:suppressAutoHyphens/>
        <w:autoSpaceDE w:val="0"/>
        <w:autoSpaceDN w:val="0"/>
        <w:adjustRightInd w:val="0"/>
        <w:spacing w:line="360" w:lineRule="auto"/>
        <w:rPr>
          <w:b/>
          <w:bCs/>
          <w:lang w:val="en"/>
        </w:rPr>
      </w:pPr>
    </w:p>
    <w:p w14:paraId="7EBEABC4" w14:textId="77777777" w:rsidR="004A5EE1" w:rsidRDefault="004A5EE1" w:rsidP="002D4629">
      <w:pPr>
        <w:suppressAutoHyphens/>
        <w:autoSpaceDE w:val="0"/>
        <w:autoSpaceDN w:val="0"/>
        <w:adjustRightInd w:val="0"/>
        <w:spacing w:line="360" w:lineRule="auto"/>
        <w:rPr>
          <w:b/>
          <w:bCs/>
          <w:lang w:val="en"/>
        </w:rPr>
      </w:pPr>
    </w:p>
    <w:p w14:paraId="6391052F" w14:textId="73D06F91" w:rsidR="006C7515" w:rsidRPr="00B10E7E" w:rsidRDefault="006C7515" w:rsidP="006C7515">
      <w:pPr>
        <w:suppressAutoHyphens/>
        <w:autoSpaceDE w:val="0"/>
        <w:autoSpaceDN w:val="0"/>
        <w:adjustRightInd w:val="0"/>
        <w:spacing w:line="360" w:lineRule="auto"/>
        <w:jc w:val="center"/>
        <w:rPr>
          <w:b/>
          <w:bCs/>
          <w:sz w:val="48"/>
          <w:szCs w:val="48"/>
          <w:lang w:val="en"/>
        </w:rPr>
      </w:pPr>
      <w:r w:rsidRPr="003317D5">
        <w:rPr>
          <w:b/>
          <w:bCs/>
          <w:sz w:val="48"/>
          <w:szCs w:val="48"/>
          <w:lang w:val="en"/>
        </w:rPr>
        <w:t xml:space="preserve">Xây dựng phần mềm quản lý </w:t>
      </w:r>
      <w:r w:rsidR="004A5EE1">
        <w:rPr>
          <w:b/>
          <w:bCs/>
          <w:sz w:val="48"/>
          <w:szCs w:val="48"/>
          <w:lang w:val="en"/>
        </w:rPr>
        <w:t>trật tự an ninh phường/xã</w:t>
      </w:r>
    </w:p>
    <w:p w14:paraId="6E16FBE2" w14:textId="353F1A0C" w:rsidR="003218FF" w:rsidRPr="00B10E7E" w:rsidRDefault="003218FF" w:rsidP="003218FF">
      <w:pPr>
        <w:suppressAutoHyphens/>
        <w:autoSpaceDE w:val="0"/>
        <w:autoSpaceDN w:val="0"/>
        <w:adjustRightInd w:val="0"/>
        <w:spacing w:line="360" w:lineRule="auto"/>
        <w:jc w:val="center"/>
        <w:rPr>
          <w:sz w:val="48"/>
          <w:szCs w:val="48"/>
          <w:lang w:val="en"/>
        </w:rPr>
      </w:pPr>
    </w:p>
    <w:p w14:paraId="02CA07FD" w14:textId="77777777" w:rsidR="003218FF" w:rsidRPr="00B10E7E" w:rsidRDefault="003218FF" w:rsidP="003218FF">
      <w:pPr>
        <w:suppressAutoHyphens/>
        <w:autoSpaceDE w:val="0"/>
        <w:autoSpaceDN w:val="0"/>
        <w:adjustRightInd w:val="0"/>
        <w:jc w:val="both"/>
        <w:rPr>
          <w:b/>
          <w:bCs/>
          <w:lang w:val="en"/>
        </w:rPr>
      </w:pPr>
    </w:p>
    <w:p w14:paraId="1BA12431" w14:textId="77777777" w:rsidR="003218FF" w:rsidRPr="00B10E7E" w:rsidRDefault="003218FF" w:rsidP="003218FF">
      <w:pPr>
        <w:suppressAutoHyphens/>
        <w:autoSpaceDE w:val="0"/>
        <w:autoSpaceDN w:val="0"/>
        <w:adjustRightInd w:val="0"/>
        <w:jc w:val="both"/>
        <w:rPr>
          <w:b/>
          <w:bCs/>
          <w:lang w:val="en"/>
        </w:rPr>
      </w:pPr>
    </w:p>
    <w:p w14:paraId="0FF636E2" w14:textId="77777777" w:rsidR="003218FF" w:rsidRDefault="003218FF" w:rsidP="003218FF">
      <w:pPr>
        <w:suppressAutoHyphens/>
        <w:autoSpaceDE w:val="0"/>
        <w:autoSpaceDN w:val="0"/>
        <w:adjustRightInd w:val="0"/>
        <w:jc w:val="both"/>
        <w:rPr>
          <w:b/>
          <w:bCs/>
          <w:lang w:val="en"/>
        </w:rPr>
      </w:pPr>
    </w:p>
    <w:p w14:paraId="73A446BA" w14:textId="77777777" w:rsidR="003218FF" w:rsidRPr="00B10E7E" w:rsidRDefault="003218FF" w:rsidP="003218FF">
      <w:pPr>
        <w:suppressAutoHyphens/>
        <w:autoSpaceDE w:val="0"/>
        <w:autoSpaceDN w:val="0"/>
        <w:adjustRightInd w:val="0"/>
        <w:jc w:val="both"/>
        <w:rPr>
          <w:b/>
          <w:bCs/>
          <w:lang w:val="en"/>
        </w:rPr>
      </w:pPr>
    </w:p>
    <w:p w14:paraId="003A4A7B" w14:textId="77777777" w:rsidR="003218FF" w:rsidRPr="00B10E7E" w:rsidRDefault="003218FF" w:rsidP="003218FF">
      <w:pPr>
        <w:suppressAutoHyphens/>
        <w:autoSpaceDE w:val="0"/>
        <w:autoSpaceDN w:val="0"/>
        <w:adjustRightInd w:val="0"/>
        <w:jc w:val="both"/>
        <w:rPr>
          <w:b/>
          <w:bCs/>
          <w:lang w:val="en"/>
        </w:rPr>
      </w:pPr>
    </w:p>
    <w:p w14:paraId="5747FC5E" w14:textId="19B3A12C"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006C7515">
        <w:rPr>
          <w:b/>
          <w:sz w:val="28"/>
          <w:szCs w:val="28"/>
          <w:lang w:val="vi-VN"/>
        </w:rPr>
        <w:t xml:space="preserve"> TRẦN THANH PHƯỚC</w:t>
      </w:r>
    </w:p>
    <w:p w14:paraId="7FA97804" w14:textId="0E8370A3" w:rsidR="003218FF" w:rsidRPr="006C7515"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02BC3" w:rsidRPr="00602BC3">
        <w:rPr>
          <w:b/>
          <w:bCs/>
          <w:sz w:val="28"/>
          <w:szCs w:val="28"/>
          <w:lang w:val="vi-VN"/>
        </w:rPr>
        <w:t>HUỲNH XUÂN TÚ– MSSV 51603357</w:t>
      </w:r>
    </w:p>
    <w:p w14:paraId="236E1FD3" w14:textId="2F3D5D05" w:rsidR="00CA1C39" w:rsidRPr="00CA1C39" w:rsidRDefault="004A5EE1" w:rsidP="003218FF">
      <w:pPr>
        <w:suppressAutoHyphens/>
        <w:autoSpaceDE w:val="0"/>
        <w:autoSpaceDN w:val="0"/>
        <w:adjustRightInd w:val="0"/>
        <w:jc w:val="right"/>
        <w:rPr>
          <w:sz w:val="28"/>
          <w:szCs w:val="28"/>
          <w:lang w:val="vi-VN"/>
        </w:rPr>
      </w:pPr>
      <w:r>
        <w:rPr>
          <w:b/>
          <w:bCs/>
          <w:sz w:val="28"/>
          <w:szCs w:val="28"/>
        </w:rPr>
        <w:t>BÙI TIỀN THỊNH</w:t>
      </w:r>
      <w:r w:rsidR="006C7515">
        <w:rPr>
          <w:b/>
          <w:bCs/>
          <w:sz w:val="28"/>
          <w:szCs w:val="28"/>
          <w:lang w:val="vi-VN"/>
        </w:rPr>
        <w:t xml:space="preserve">-MSSV </w:t>
      </w:r>
      <w:r w:rsidR="00F72860" w:rsidRPr="00F72860">
        <w:rPr>
          <w:b/>
          <w:bCs/>
          <w:sz w:val="28"/>
          <w:szCs w:val="28"/>
        </w:rPr>
        <w:t>51503264</w:t>
      </w:r>
    </w:p>
    <w:p w14:paraId="48EB4D83" w14:textId="77777777" w:rsidR="003218FF" w:rsidRDefault="003218FF" w:rsidP="003218FF">
      <w:pPr>
        <w:suppressAutoHyphens/>
        <w:autoSpaceDE w:val="0"/>
        <w:autoSpaceDN w:val="0"/>
        <w:adjustRightInd w:val="0"/>
        <w:rPr>
          <w:b/>
          <w:bCs/>
          <w:sz w:val="28"/>
          <w:szCs w:val="28"/>
          <w:lang w:val="vi-VN"/>
        </w:rPr>
      </w:pPr>
    </w:p>
    <w:p w14:paraId="0609873D" w14:textId="77777777" w:rsidR="002D4629" w:rsidRDefault="002D4629" w:rsidP="003218FF">
      <w:pPr>
        <w:suppressAutoHyphens/>
        <w:autoSpaceDE w:val="0"/>
        <w:autoSpaceDN w:val="0"/>
        <w:adjustRightInd w:val="0"/>
        <w:rPr>
          <w:b/>
          <w:bCs/>
          <w:sz w:val="28"/>
          <w:szCs w:val="28"/>
          <w:lang w:val="vi-VN"/>
        </w:rPr>
      </w:pPr>
    </w:p>
    <w:p w14:paraId="3695F12C" w14:textId="77777777" w:rsidR="002D4629" w:rsidRDefault="002D4629" w:rsidP="003218FF">
      <w:pPr>
        <w:suppressAutoHyphens/>
        <w:autoSpaceDE w:val="0"/>
        <w:autoSpaceDN w:val="0"/>
        <w:adjustRightInd w:val="0"/>
        <w:rPr>
          <w:b/>
          <w:bCs/>
          <w:sz w:val="28"/>
          <w:szCs w:val="28"/>
          <w:lang w:val="vi-VN"/>
        </w:rPr>
      </w:pPr>
    </w:p>
    <w:p w14:paraId="3151FFCC" w14:textId="77777777" w:rsidR="002D4629" w:rsidRDefault="002D4629" w:rsidP="003218FF">
      <w:pPr>
        <w:suppressAutoHyphens/>
        <w:autoSpaceDE w:val="0"/>
        <w:autoSpaceDN w:val="0"/>
        <w:adjustRightInd w:val="0"/>
        <w:rPr>
          <w:b/>
          <w:bCs/>
          <w:sz w:val="28"/>
          <w:szCs w:val="28"/>
          <w:lang w:val="vi-VN"/>
        </w:rPr>
      </w:pPr>
    </w:p>
    <w:p w14:paraId="31CF14A5" w14:textId="77777777" w:rsidR="002D4629" w:rsidRPr="00CA1C39" w:rsidRDefault="002D4629" w:rsidP="003218FF">
      <w:pPr>
        <w:suppressAutoHyphens/>
        <w:autoSpaceDE w:val="0"/>
        <w:autoSpaceDN w:val="0"/>
        <w:adjustRightInd w:val="0"/>
        <w:rPr>
          <w:b/>
          <w:bCs/>
          <w:sz w:val="28"/>
          <w:szCs w:val="28"/>
          <w:lang w:val="vi-VN"/>
        </w:rPr>
      </w:pPr>
    </w:p>
    <w:p w14:paraId="074B046E" w14:textId="77777777" w:rsidR="004D46E2" w:rsidRDefault="004D46E2" w:rsidP="009B1BDB">
      <w:pPr>
        <w:suppressAutoHyphens/>
        <w:autoSpaceDE w:val="0"/>
        <w:autoSpaceDN w:val="0"/>
        <w:adjustRightInd w:val="0"/>
        <w:ind w:left="1440"/>
        <w:rPr>
          <w:b/>
          <w:bCs/>
          <w:iCs/>
          <w:sz w:val="28"/>
          <w:szCs w:val="28"/>
        </w:rPr>
      </w:pPr>
    </w:p>
    <w:p w14:paraId="63F597F9" w14:textId="77777777" w:rsidR="004D46E2" w:rsidRDefault="004D46E2" w:rsidP="009B1BDB">
      <w:pPr>
        <w:suppressAutoHyphens/>
        <w:autoSpaceDE w:val="0"/>
        <w:autoSpaceDN w:val="0"/>
        <w:adjustRightInd w:val="0"/>
        <w:ind w:left="1440"/>
        <w:rPr>
          <w:b/>
          <w:bCs/>
          <w:iCs/>
          <w:sz w:val="28"/>
          <w:szCs w:val="28"/>
        </w:rPr>
      </w:pPr>
    </w:p>
    <w:p w14:paraId="5FD40525" w14:textId="77777777" w:rsidR="004D46E2" w:rsidRDefault="004D46E2" w:rsidP="009B1BDB">
      <w:pPr>
        <w:suppressAutoHyphens/>
        <w:autoSpaceDE w:val="0"/>
        <w:autoSpaceDN w:val="0"/>
        <w:adjustRightInd w:val="0"/>
        <w:ind w:left="1440"/>
        <w:rPr>
          <w:b/>
          <w:bCs/>
          <w:iCs/>
          <w:sz w:val="28"/>
          <w:szCs w:val="28"/>
        </w:rPr>
      </w:pPr>
    </w:p>
    <w:p w14:paraId="718C6D9F" w14:textId="77777777" w:rsidR="004D46E2" w:rsidRDefault="004D46E2" w:rsidP="009B1BDB">
      <w:pPr>
        <w:suppressAutoHyphens/>
        <w:autoSpaceDE w:val="0"/>
        <w:autoSpaceDN w:val="0"/>
        <w:adjustRightInd w:val="0"/>
        <w:ind w:left="1440"/>
        <w:rPr>
          <w:b/>
          <w:bCs/>
          <w:iCs/>
          <w:sz w:val="28"/>
          <w:szCs w:val="28"/>
        </w:rPr>
      </w:pPr>
    </w:p>
    <w:p w14:paraId="72A5205B" w14:textId="4635A1C2" w:rsidR="00B118C8" w:rsidRPr="00602BC3" w:rsidRDefault="003218FF" w:rsidP="009B1BDB">
      <w:pPr>
        <w:suppressAutoHyphens/>
        <w:autoSpaceDE w:val="0"/>
        <w:autoSpaceDN w:val="0"/>
        <w:adjustRightInd w:val="0"/>
        <w:ind w:left="1440"/>
        <w:rPr>
          <w:b/>
          <w:bCs/>
          <w:iCs/>
          <w:sz w:val="28"/>
          <w:szCs w:val="28"/>
        </w:rPr>
        <w:sectPr w:rsidR="00B118C8" w:rsidRPr="00602BC3"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602BC3">
        <w:rPr>
          <w:b/>
          <w:bCs/>
          <w:iCs/>
          <w:sz w:val="28"/>
          <w:szCs w:val="28"/>
        </w:rPr>
        <w:t>9</w:t>
      </w:r>
    </w:p>
    <w:p w14:paraId="43D72DD5" w14:textId="77777777" w:rsidR="00BB2B2A" w:rsidRPr="00DB7595" w:rsidRDefault="00BB2B2A" w:rsidP="00EC4E86">
      <w:pPr>
        <w:pStyle w:val="Chng"/>
        <w:jc w:val="center"/>
        <w:outlineLvl w:val="0"/>
        <w:rPr>
          <w:lang w:val="vi-VN"/>
        </w:rPr>
      </w:pPr>
      <w:bookmarkStart w:id="0" w:name="_Toc387692905"/>
      <w:bookmarkStart w:id="1" w:name="_Toc26295611"/>
      <w:r w:rsidRPr="00DB7595">
        <w:rPr>
          <w:lang w:val="vi-VN"/>
        </w:rPr>
        <w:lastRenderedPageBreak/>
        <w:t>LỜI CẢM ƠN</w:t>
      </w:r>
      <w:bookmarkEnd w:id="0"/>
      <w:bookmarkEnd w:id="1"/>
    </w:p>
    <w:p w14:paraId="31061813" w14:textId="63331BFD" w:rsidR="00BB2B2A" w:rsidRPr="00DB7595" w:rsidRDefault="00DD0E8E" w:rsidP="0064189C">
      <w:pPr>
        <w:pStyle w:val="Nidungvnbn"/>
        <w:rPr>
          <w:b/>
          <w:bCs/>
          <w:sz w:val="32"/>
          <w:szCs w:val="32"/>
          <w:lang w:val="vi-VN"/>
        </w:rPr>
      </w:pPr>
      <w:r>
        <w:rPr>
          <w:lang w:val="vi-VN"/>
        </w:rPr>
        <w:tab/>
      </w:r>
      <w:r>
        <w:t>Chúng em xin chân thành gửi lời cám ơn đến thầy Trần Thanh Phước, người đã chỉ dẫn và hỗ trợ để chúng em có thể hoàn thành được đồ án cuối kì.</w:t>
      </w:r>
      <w:r w:rsidR="00BB2B2A" w:rsidRPr="00DB7595">
        <w:rPr>
          <w:b/>
          <w:bCs/>
          <w:sz w:val="32"/>
          <w:szCs w:val="32"/>
          <w:lang w:val="vi-VN"/>
        </w:rPr>
        <w:br w:type="page"/>
      </w:r>
    </w:p>
    <w:p w14:paraId="51D6669F" w14:textId="77777777" w:rsidR="003218FF" w:rsidRPr="002D796D" w:rsidRDefault="00B118C8" w:rsidP="00EC4E86">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92BB3CF"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C9DE212"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FF68629" w14:textId="1D5F1DB6" w:rsidR="003218FF" w:rsidRPr="00DB7595" w:rsidRDefault="00DD0E8E" w:rsidP="003218FF">
      <w:pPr>
        <w:autoSpaceDE w:val="0"/>
        <w:autoSpaceDN w:val="0"/>
        <w:adjustRightInd w:val="0"/>
        <w:spacing w:line="360" w:lineRule="auto"/>
        <w:ind w:firstLine="720"/>
        <w:jc w:val="both"/>
        <w:rPr>
          <w:sz w:val="26"/>
          <w:szCs w:val="26"/>
          <w:lang w:val="vi-VN"/>
        </w:rPr>
      </w:pPr>
      <w:r>
        <w:rPr>
          <w:sz w:val="26"/>
          <w:szCs w:val="26"/>
          <w:lang w:val="vi-VN"/>
        </w:rPr>
        <w:t>Chúng tôi</w:t>
      </w:r>
      <w:r w:rsidR="003218FF" w:rsidRPr="00DB7595">
        <w:rPr>
          <w:sz w:val="26"/>
          <w:szCs w:val="26"/>
          <w:lang w:val="vi-VN"/>
        </w:rPr>
        <w:t xml:space="preserve"> xin cam đoan đây là </w:t>
      </w:r>
      <w:r w:rsidR="00B118C8" w:rsidRPr="00B118C8">
        <w:rPr>
          <w:sz w:val="26"/>
          <w:szCs w:val="26"/>
          <w:lang w:val="vi-VN"/>
        </w:rPr>
        <w:t>sản phẩm đồ án</w:t>
      </w:r>
      <w:r>
        <w:rPr>
          <w:sz w:val="26"/>
          <w:szCs w:val="26"/>
          <w:lang w:val="vi-VN"/>
        </w:rPr>
        <w:t xml:space="preserve"> của riêng </w:t>
      </w:r>
      <w:r w:rsidR="00B118C8" w:rsidRPr="00B118C8">
        <w:rPr>
          <w:sz w:val="26"/>
          <w:szCs w:val="26"/>
          <w:lang w:val="vi-VN"/>
        </w:rPr>
        <w:t>chúng tôi</w:t>
      </w:r>
      <w:r w:rsidR="003218FF" w:rsidRPr="00DB7595">
        <w:rPr>
          <w:sz w:val="26"/>
          <w:szCs w:val="26"/>
          <w:lang w:val="vi-VN"/>
        </w:rPr>
        <w:t xml:space="preserve"> và được sự hướng dẫn của </w:t>
      </w:r>
      <w:r w:rsidR="00BB2B2A" w:rsidRPr="00DB7595">
        <w:rPr>
          <w:sz w:val="26"/>
          <w:szCs w:val="26"/>
          <w:lang w:val="vi-VN"/>
        </w:rPr>
        <w:t xml:space="preserve">TS </w:t>
      </w:r>
      <w:r w:rsidR="005128FA">
        <w:rPr>
          <w:sz w:val="26"/>
          <w:szCs w:val="26"/>
        </w:rPr>
        <w:t>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85A08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6BEF0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BBE8C4E"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8196A3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20CD709" w14:textId="77777777" w:rsidR="00701936"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1A2554E" w14:textId="77777777" w:rsidR="00BB2B2A" w:rsidRPr="00DB7595" w:rsidRDefault="00BB2B2A" w:rsidP="00BB2B2A">
      <w:pPr>
        <w:tabs>
          <w:tab w:val="center" w:pos="6379"/>
        </w:tabs>
        <w:spacing w:after="200" w:line="276" w:lineRule="auto"/>
        <w:rPr>
          <w:i/>
          <w:sz w:val="26"/>
          <w:szCs w:val="26"/>
          <w:lang w:val="vi-VN"/>
        </w:rPr>
      </w:pPr>
    </w:p>
    <w:p w14:paraId="3BAF4D6E" w14:textId="1CA31FEF" w:rsidR="00BB2B2A" w:rsidRPr="00DD0E8E" w:rsidRDefault="00BB2B2A" w:rsidP="00BB2B2A">
      <w:pPr>
        <w:tabs>
          <w:tab w:val="center" w:pos="6379"/>
        </w:tabs>
        <w:spacing w:after="200" w:line="276" w:lineRule="auto"/>
        <w:rPr>
          <w:i/>
          <w:sz w:val="26"/>
          <w:szCs w:val="26"/>
        </w:rPr>
      </w:pPr>
      <w:r w:rsidRPr="00DB7595">
        <w:rPr>
          <w:i/>
          <w:sz w:val="26"/>
          <w:szCs w:val="26"/>
          <w:lang w:val="vi-VN"/>
        </w:rPr>
        <w:tab/>
      </w:r>
      <w:r w:rsidR="00403B1F">
        <w:rPr>
          <w:i/>
          <w:sz w:val="26"/>
          <w:szCs w:val="26"/>
        </w:rPr>
        <w:t>Huỳnh Xuân Tú</w:t>
      </w:r>
    </w:p>
    <w:p w14:paraId="4F3A425C" w14:textId="77777777" w:rsidR="00BB2B2A" w:rsidRPr="00DB7595" w:rsidRDefault="00BB2B2A" w:rsidP="00BB2B2A">
      <w:pPr>
        <w:tabs>
          <w:tab w:val="center" w:pos="6379"/>
        </w:tabs>
        <w:spacing w:after="200" w:line="276" w:lineRule="auto"/>
        <w:rPr>
          <w:i/>
          <w:sz w:val="26"/>
          <w:szCs w:val="26"/>
          <w:lang w:val="vi-VN"/>
        </w:rPr>
      </w:pPr>
    </w:p>
    <w:p w14:paraId="0910B59E" w14:textId="77777777" w:rsidR="00BB2B2A" w:rsidRPr="00DB7595" w:rsidRDefault="00BB2B2A" w:rsidP="00BB2B2A">
      <w:pPr>
        <w:tabs>
          <w:tab w:val="center" w:pos="6379"/>
        </w:tabs>
        <w:spacing w:after="200" w:line="276" w:lineRule="auto"/>
        <w:rPr>
          <w:i/>
          <w:sz w:val="26"/>
          <w:szCs w:val="26"/>
          <w:lang w:val="vi-VN"/>
        </w:rPr>
      </w:pPr>
    </w:p>
    <w:p w14:paraId="61141AFB" w14:textId="77777777" w:rsidR="00BB2B2A" w:rsidRPr="00DB7595" w:rsidRDefault="00BB2B2A" w:rsidP="00BB2B2A">
      <w:pPr>
        <w:tabs>
          <w:tab w:val="center" w:pos="6379"/>
        </w:tabs>
        <w:spacing w:after="200" w:line="276" w:lineRule="auto"/>
        <w:rPr>
          <w:i/>
          <w:sz w:val="26"/>
          <w:szCs w:val="26"/>
          <w:lang w:val="vi-VN"/>
        </w:rPr>
      </w:pPr>
    </w:p>
    <w:p w14:paraId="5B5BEBF2" w14:textId="1572C2C3" w:rsidR="00BB2B2A" w:rsidRPr="00DD0E8E" w:rsidRDefault="00BB2B2A" w:rsidP="00BB2B2A">
      <w:pPr>
        <w:tabs>
          <w:tab w:val="center" w:pos="6379"/>
        </w:tabs>
        <w:spacing w:after="200" w:line="276" w:lineRule="auto"/>
        <w:rPr>
          <w:i/>
          <w:sz w:val="26"/>
          <w:szCs w:val="26"/>
        </w:rPr>
      </w:pPr>
      <w:r w:rsidRPr="00DB7595">
        <w:rPr>
          <w:i/>
          <w:sz w:val="26"/>
          <w:szCs w:val="26"/>
          <w:lang w:val="vi-VN"/>
        </w:rPr>
        <w:tab/>
      </w:r>
      <w:r w:rsidR="00975DB9">
        <w:rPr>
          <w:i/>
          <w:sz w:val="26"/>
          <w:szCs w:val="26"/>
        </w:rPr>
        <w:t>Bùi Tiến Thịnh</w:t>
      </w:r>
    </w:p>
    <w:p w14:paraId="707777C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3C1252" w14:textId="77777777" w:rsidR="00B118C8" w:rsidRPr="00B118C8" w:rsidRDefault="00B118C8" w:rsidP="00EC4E86">
      <w:pPr>
        <w:pStyle w:val="Chng"/>
        <w:jc w:val="center"/>
        <w:outlineLvl w:val="0"/>
        <w:rPr>
          <w:lang w:val="vi-VN"/>
        </w:rPr>
      </w:pPr>
      <w:bookmarkStart w:id="2" w:name="_Toc387692906"/>
      <w:bookmarkStart w:id="3" w:name="_Toc26295612"/>
      <w:r w:rsidRPr="00B118C8">
        <w:rPr>
          <w:lang w:val="vi-VN"/>
        </w:rPr>
        <w:lastRenderedPageBreak/>
        <w:t>PHẦN XÁC NHẬN VÀ ĐÁNH GIÁ CỦA GIẢNG VIÊN</w:t>
      </w:r>
      <w:bookmarkEnd w:id="2"/>
      <w:bookmarkEnd w:id="3"/>
    </w:p>
    <w:p w14:paraId="4597B0A0" w14:textId="77777777" w:rsidR="00B118C8" w:rsidRPr="002D796D" w:rsidRDefault="00B118C8" w:rsidP="002D796D">
      <w:pPr>
        <w:pStyle w:val="Nidungvnbn"/>
        <w:rPr>
          <w:b/>
          <w:lang w:val="vi-VN"/>
        </w:rPr>
      </w:pPr>
      <w:r w:rsidRPr="002D796D">
        <w:rPr>
          <w:b/>
          <w:lang w:val="vi-VN"/>
        </w:rPr>
        <w:t>Phần xác nhận của GV hướng dẫn</w:t>
      </w:r>
    </w:p>
    <w:p w14:paraId="675FC5F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3B48E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D68EFD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DC67CE7" w14:textId="77777777" w:rsidR="00B118C8" w:rsidRPr="00DC2276" w:rsidRDefault="00B118C8">
      <w:pPr>
        <w:spacing w:after="200" w:line="276" w:lineRule="auto"/>
        <w:rPr>
          <w:lang w:val="vi-VN"/>
        </w:rPr>
      </w:pPr>
    </w:p>
    <w:p w14:paraId="62B26350" w14:textId="77777777" w:rsidR="00B118C8" w:rsidRPr="00DC2276" w:rsidRDefault="00B118C8">
      <w:pPr>
        <w:spacing w:after="200" w:line="276" w:lineRule="auto"/>
        <w:rPr>
          <w:lang w:val="vi-VN"/>
        </w:rPr>
      </w:pPr>
    </w:p>
    <w:p w14:paraId="7098D325" w14:textId="77777777" w:rsidR="00B118C8" w:rsidRPr="00DC2276" w:rsidRDefault="00B118C8">
      <w:pPr>
        <w:spacing w:after="200" w:line="276" w:lineRule="auto"/>
        <w:rPr>
          <w:lang w:val="vi-VN"/>
        </w:rPr>
      </w:pPr>
    </w:p>
    <w:p w14:paraId="31E91F8A" w14:textId="77777777" w:rsidR="00B118C8" w:rsidRPr="00DC2276" w:rsidRDefault="00B118C8" w:rsidP="002D796D">
      <w:pPr>
        <w:pStyle w:val="Nidungvnbn"/>
        <w:rPr>
          <w:b/>
          <w:lang w:val="vi-VN"/>
        </w:rPr>
      </w:pPr>
      <w:r w:rsidRPr="00DC2276">
        <w:rPr>
          <w:b/>
          <w:lang w:val="vi-VN"/>
        </w:rPr>
        <w:t>Phần đánh giá của GV chấm bài</w:t>
      </w:r>
    </w:p>
    <w:p w14:paraId="576BB69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8A7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0473D1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8008350" w14:textId="77777777" w:rsidR="00B118C8" w:rsidRPr="00DC2276" w:rsidRDefault="00B118C8" w:rsidP="00B118C8">
      <w:pPr>
        <w:spacing w:after="200" w:line="276" w:lineRule="auto"/>
        <w:rPr>
          <w:lang w:val="vi-VN"/>
        </w:rPr>
      </w:pPr>
    </w:p>
    <w:p w14:paraId="06BA5E9F" w14:textId="77777777" w:rsidR="00B118C8" w:rsidRPr="00DC2276" w:rsidRDefault="00B118C8" w:rsidP="00B118C8">
      <w:pPr>
        <w:pStyle w:val="Tiumccp1"/>
        <w:rPr>
          <w:sz w:val="32"/>
          <w:szCs w:val="32"/>
          <w:lang w:val="vi-VN"/>
        </w:rPr>
      </w:pPr>
      <w:r w:rsidRPr="00B118C8">
        <w:rPr>
          <w:lang w:val="vi-VN"/>
        </w:rPr>
        <w:br w:type="page"/>
      </w:r>
    </w:p>
    <w:p w14:paraId="36CCA2F9" w14:textId="77777777" w:rsidR="00BB2B2A" w:rsidRPr="00DB7595" w:rsidRDefault="00BB2B2A" w:rsidP="00EC4E86">
      <w:pPr>
        <w:pStyle w:val="Chng"/>
        <w:jc w:val="center"/>
        <w:outlineLvl w:val="0"/>
        <w:rPr>
          <w:lang w:val="vi-VN"/>
        </w:rPr>
      </w:pPr>
      <w:bookmarkStart w:id="4" w:name="_Toc387692907"/>
      <w:bookmarkStart w:id="5" w:name="_Toc26295613"/>
      <w:r w:rsidRPr="00DB7595">
        <w:rPr>
          <w:lang w:val="vi-VN"/>
        </w:rPr>
        <w:lastRenderedPageBreak/>
        <w:t>TÓM TẮT</w:t>
      </w:r>
      <w:bookmarkEnd w:id="4"/>
      <w:bookmarkEnd w:id="5"/>
    </w:p>
    <w:p w14:paraId="6395008C" w14:textId="77777777" w:rsidR="00291721" w:rsidRPr="00DB7595" w:rsidRDefault="00291721" w:rsidP="00291721">
      <w:pPr>
        <w:pStyle w:val="Nidungvnbn"/>
        <w:rPr>
          <w:lang w:val="vi-VN"/>
        </w:rPr>
      </w:pPr>
    </w:p>
    <w:p w14:paraId="6642EFBF" w14:textId="381F3C98" w:rsidR="007E6AB9" w:rsidRPr="00DD0E8E" w:rsidRDefault="00DD0E8E" w:rsidP="00291721">
      <w:pPr>
        <w:pStyle w:val="Nidungvnbn"/>
      </w:pPr>
      <w:r>
        <w:rPr>
          <w:lang w:val="vi-VN"/>
        </w:rPr>
        <w:t xml:space="preserve">Đồ án cuối kì môn công nghệ phần mềm về việc xây dựng </w:t>
      </w:r>
      <w:r>
        <w:t xml:space="preserve">phần mềm quản lý </w:t>
      </w:r>
      <w:r w:rsidR="005128FA" w:rsidRPr="005128FA">
        <w:t>tình hình an ninh trật tự tại phường/xã (trật tự, vệ sinh, giao thông, …)</w:t>
      </w:r>
      <w:r w:rsidR="007E6AB9" w:rsidRPr="00DB7595">
        <w:rPr>
          <w:lang w:val="vi-VN"/>
        </w:rPr>
        <w:t>.</w:t>
      </w:r>
      <w:r>
        <w:t xml:space="preserve"> Trong đó phần mềm được viết bằng ngôn ngữ c#</w:t>
      </w:r>
      <w:r w:rsidR="00403B1F">
        <w:t>, công nghệ .NET Framework Winform.</w:t>
      </w:r>
      <w:r w:rsidR="00701936">
        <w:t xml:space="preserve"> Sử dụng SQL Server để xây dựng database. </w:t>
      </w:r>
    </w:p>
    <w:p w14:paraId="30F45A04"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92E06F3" w14:textId="77777777" w:rsidR="007E6AB9" w:rsidRDefault="007E6AB9" w:rsidP="00EC4E86">
      <w:pPr>
        <w:pStyle w:val="Chng"/>
        <w:jc w:val="center"/>
        <w:outlineLvl w:val="0"/>
      </w:pPr>
      <w:bookmarkStart w:id="6" w:name="_Toc387692908"/>
      <w:bookmarkStart w:id="7" w:name="_Toc26295614"/>
      <w:r>
        <w:lastRenderedPageBreak/>
        <w:t>MỤC LỤC</w:t>
      </w:r>
      <w:bookmarkEnd w:id="6"/>
      <w:bookmarkEnd w:id="7"/>
    </w:p>
    <w:p w14:paraId="232BF378" w14:textId="77777777" w:rsidR="00621D8B" w:rsidRDefault="00EC4E8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295611" w:history="1">
        <w:r w:rsidR="00621D8B" w:rsidRPr="00007E62">
          <w:rPr>
            <w:rStyle w:val="Hyperlink"/>
            <w:noProof/>
            <w:lang w:val="vi-VN"/>
          </w:rPr>
          <w:t>LỜI CẢM ƠN</w:t>
        </w:r>
        <w:r w:rsidR="00621D8B">
          <w:rPr>
            <w:noProof/>
            <w:webHidden/>
          </w:rPr>
          <w:tab/>
        </w:r>
        <w:r w:rsidR="00621D8B">
          <w:rPr>
            <w:noProof/>
            <w:webHidden/>
          </w:rPr>
          <w:fldChar w:fldCharType="begin"/>
        </w:r>
        <w:r w:rsidR="00621D8B">
          <w:rPr>
            <w:noProof/>
            <w:webHidden/>
          </w:rPr>
          <w:instrText xml:space="preserve"> PAGEREF _Toc26295611 \h </w:instrText>
        </w:r>
        <w:r w:rsidR="00621D8B">
          <w:rPr>
            <w:noProof/>
            <w:webHidden/>
          </w:rPr>
        </w:r>
        <w:r w:rsidR="00621D8B">
          <w:rPr>
            <w:noProof/>
            <w:webHidden/>
          </w:rPr>
          <w:fldChar w:fldCharType="separate"/>
        </w:r>
        <w:r w:rsidR="00621D8B">
          <w:rPr>
            <w:noProof/>
            <w:webHidden/>
          </w:rPr>
          <w:t>i</w:t>
        </w:r>
        <w:r w:rsidR="00621D8B">
          <w:rPr>
            <w:noProof/>
            <w:webHidden/>
          </w:rPr>
          <w:fldChar w:fldCharType="end"/>
        </w:r>
      </w:hyperlink>
    </w:p>
    <w:p w14:paraId="682802F4"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12" w:history="1">
        <w:r w:rsidR="00621D8B" w:rsidRPr="00007E62">
          <w:rPr>
            <w:rStyle w:val="Hyperlink"/>
            <w:noProof/>
            <w:lang w:val="vi-VN"/>
          </w:rPr>
          <w:t>PHẦN XÁC NHẬN VÀ ĐÁNH GIÁ CỦA GIẢNG VIÊN</w:t>
        </w:r>
        <w:r w:rsidR="00621D8B">
          <w:rPr>
            <w:noProof/>
            <w:webHidden/>
          </w:rPr>
          <w:tab/>
        </w:r>
        <w:r w:rsidR="00621D8B">
          <w:rPr>
            <w:noProof/>
            <w:webHidden/>
          </w:rPr>
          <w:fldChar w:fldCharType="begin"/>
        </w:r>
        <w:r w:rsidR="00621D8B">
          <w:rPr>
            <w:noProof/>
            <w:webHidden/>
          </w:rPr>
          <w:instrText xml:space="preserve"> PAGEREF _Toc26295612 \h </w:instrText>
        </w:r>
        <w:r w:rsidR="00621D8B">
          <w:rPr>
            <w:noProof/>
            <w:webHidden/>
          </w:rPr>
        </w:r>
        <w:r w:rsidR="00621D8B">
          <w:rPr>
            <w:noProof/>
            <w:webHidden/>
          </w:rPr>
          <w:fldChar w:fldCharType="separate"/>
        </w:r>
        <w:r w:rsidR="00621D8B">
          <w:rPr>
            <w:noProof/>
            <w:webHidden/>
          </w:rPr>
          <w:t>iii</w:t>
        </w:r>
        <w:r w:rsidR="00621D8B">
          <w:rPr>
            <w:noProof/>
            <w:webHidden/>
          </w:rPr>
          <w:fldChar w:fldCharType="end"/>
        </w:r>
      </w:hyperlink>
    </w:p>
    <w:p w14:paraId="62064BF7"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13" w:history="1">
        <w:r w:rsidR="00621D8B" w:rsidRPr="00007E62">
          <w:rPr>
            <w:rStyle w:val="Hyperlink"/>
            <w:noProof/>
            <w:lang w:val="vi-VN"/>
          </w:rPr>
          <w:t>TÓM TẮT</w:t>
        </w:r>
        <w:r w:rsidR="00621D8B">
          <w:rPr>
            <w:noProof/>
            <w:webHidden/>
          </w:rPr>
          <w:tab/>
        </w:r>
        <w:r w:rsidR="00621D8B">
          <w:rPr>
            <w:noProof/>
            <w:webHidden/>
          </w:rPr>
          <w:fldChar w:fldCharType="begin"/>
        </w:r>
        <w:r w:rsidR="00621D8B">
          <w:rPr>
            <w:noProof/>
            <w:webHidden/>
          </w:rPr>
          <w:instrText xml:space="preserve"> PAGEREF _Toc26295613 \h </w:instrText>
        </w:r>
        <w:r w:rsidR="00621D8B">
          <w:rPr>
            <w:noProof/>
            <w:webHidden/>
          </w:rPr>
        </w:r>
        <w:r w:rsidR="00621D8B">
          <w:rPr>
            <w:noProof/>
            <w:webHidden/>
          </w:rPr>
          <w:fldChar w:fldCharType="separate"/>
        </w:r>
        <w:r w:rsidR="00621D8B">
          <w:rPr>
            <w:noProof/>
            <w:webHidden/>
          </w:rPr>
          <w:t>iv</w:t>
        </w:r>
        <w:r w:rsidR="00621D8B">
          <w:rPr>
            <w:noProof/>
            <w:webHidden/>
          </w:rPr>
          <w:fldChar w:fldCharType="end"/>
        </w:r>
      </w:hyperlink>
    </w:p>
    <w:p w14:paraId="269D3034"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14" w:history="1">
        <w:r w:rsidR="00621D8B" w:rsidRPr="00007E62">
          <w:rPr>
            <w:rStyle w:val="Hyperlink"/>
            <w:noProof/>
          </w:rPr>
          <w:t>MỤC LỤC</w:t>
        </w:r>
        <w:r w:rsidR="00621D8B">
          <w:rPr>
            <w:noProof/>
            <w:webHidden/>
          </w:rPr>
          <w:tab/>
        </w:r>
        <w:r w:rsidR="00621D8B">
          <w:rPr>
            <w:noProof/>
            <w:webHidden/>
          </w:rPr>
          <w:fldChar w:fldCharType="begin"/>
        </w:r>
        <w:r w:rsidR="00621D8B">
          <w:rPr>
            <w:noProof/>
            <w:webHidden/>
          </w:rPr>
          <w:instrText xml:space="preserve"> PAGEREF _Toc26295614 \h </w:instrText>
        </w:r>
        <w:r w:rsidR="00621D8B">
          <w:rPr>
            <w:noProof/>
            <w:webHidden/>
          </w:rPr>
        </w:r>
        <w:r w:rsidR="00621D8B">
          <w:rPr>
            <w:noProof/>
            <w:webHidden/>
          </w:rPr>
          <w:fldChar w:fldCharType="separate"/>
        </w:r>
        <w:r w:rsidR="00621D8B">
          <w:rPr>
            <w:noProof/>
            <w:webHidden/>
          </w:rPr>
          <w:t>1</w:t>
        </w:r>
        <w:r w:rsidR="00621D8B">
          <w:rPr>
            <w:noProof/>
            <w:webHidden/>
          </w:rPr>
          <w:fldChar w:fldCharType="end"/>
        </w:r>
      </w:hyperlink>
    </w:p>
    <w:p w14:paraId="774EFCD3"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15" w:history="1">
        <w:r w:rsidR="00621D8B" w:rsidRPr="00007E62">
          <w:rPr>
            <w:rStyle w:val="Hyperlink"/>
            <w:noProof/>
          </w:rPr>
          <w:t>CÂU 1: Khảo sát hệ thống: phỏng vấn, thu thập biểu mẫu, viết đặc tả</w:t>
        </w:r>
        <w:r w:rsidR="00621D8B">
          <w:rPr>
            <w:noProof/>
            <w:webHidden/>
          </w:rPr>
          <w:tab/>
        </w:r>
        <w:r w:rsidR="00621D8B">
          <w:rPr>
            <w:noProof/>
            <w:webHidden/>
          </w:rPr>
          <w:fldChar w:fldCharType="begin"/>
        </w:r>
        <w:r w:rsidR="00621D8B">
          <w:rPr>
            <w:noProof/>
            <w:webHidden/>
          </w:rPr>
          <w:instrText xml:space="preserve"> PAGEREF _Toc26295615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2C4624DD"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16" w:history="1">
        <w:r w:rsidR="00621D8B" w:rsidRPr="00007E62">
          <w:rPr>
            <w:rStyle w:val="Hyperlink"/>
            <w:noProof/>
          </w:rPr>
          <w:t>1.1 Phỏng vấn, biểu mẫu</w:t>
        </w:r>
        <w:r w:rsidR="00621D8B">
          <w:rPr>
            <w:noProof/>
            <w:webHidden/>
          </w:rPr>
          <w:tab/>
        </w:r>
        <w:r w:rsidR="00621D8B">
          <w:rPr>
            <w:noProof/>
            <w:webHidden/>
          </w:rPr>
          <w:fldChar w:fldCharType="begin"/>
        </w:r>
        <w:r w:rsidR="00621D8B">
          <w:rPr>
            <w:noProof/>
            <w:webHidden/>
          </w:rPr>
          <w:instrText xml:space="preserve"> PAGEREF _Toc26295616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1A00EFA7"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17" w:history="1">
        <w:r w:rsidR="00621D8B" w:rsidRPr="00007E62">
          <w:rPr>
            <w:rStyle w:val="Hyperlink"/>
            <w:noProof/>
          </w:rPr>
          <w:t>1.2 Đặc tả</w:t>
        </w:r>
        <w:r w:rsidR="00621D8B">
          <w:rPr>
            <w:noProof/>
            <w:webHidden/>
          </w:rPr>
          <w:tab/>
        </w:r>
        <w:r w:rsidR="00621D8B">
          <w:rPr>
            <w:noProof/>
            <w:webHidden/>
          </w:rPr>
          <w:fldChar w:fldCharType="begin"/>
        </w:r>
        <w:r w:rsidR="00621D8B">
          <w:rPr>
            <w:noProof/>
            <w:webHidden/>
          </w:rPr>
          <w:instrText xml:space="preserve"> PAGEREF _Toc26295617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30F6AA71"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18" w:history="1">
        <w:r w:rsidR="00621D8B" w:rsidRPr="00007E62">
          <w:rPr>
            <w:rStyle w:val="Hyperlink"/>
            <w:noProof/>
          </w:rPr>
          <w:t>1.2.1 Đặc tả người dùng</w:t>
        </w:r>
        <w:r w:rsidR="00621D8B">
          <w:rPr>
            <w:noProof/>
            <w:webHidden/>
          </w:rPr>
          <w:tab/>
        </w:r>
        <w:r w:rsidR="00621D8B">
          <w:rPr>
            <w:noProof/>
            <w:webHidden/>
          </w:rPr>
          <w:fldChar w:fldCharType="begin"/>
        </w:r>
        <w:r w:rsidR="00621D8B">
          <w:rPr>
            <w:noProof/>
            <w:webHidden/>
          </w:rPr>
          <w:instrText xml:space="preserve"> PAGEREF _Toc26295618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01F5838D"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19" w:history="1">
        <w:r w:rsidR="00621D8B" w:rsidRPr="00007E62">
          <w:rPr>
            <w:rStyle w:val="Hyperlink"/>
            <w:noProof/>
          </w:rPr>
          <w:t>1.2.2 Đặc tả hệ thống</w:t>
        </w:r>
        <w:r w:rsidR="00621D8B">
          <w:rPr>
            <w:noProof/>
            <w:webHidden/>
          </w:rPr>
          <w:tab/>
        </w:r>
        <w:r w:rsidR="00621D8B">
          <w:rPr>
            <w:noProof/>
            <w:webHidden/>
          </w:rPr>
          <w:fldChar w:fldCharType="begin"/>
        </w:r>
        <w:r w:rsidR="00621D8B">
          <w:rPr>
            <w:noProof/>
            <w:webHidden/>
          </w:rPr>
          <w:instrText xml:space="preserve"> PAGEREF _Toc26295619 \h </w:instrText>
        </w:r>
        <w:r w:rsidR="00621D8B">
          <w:rPr>
            <w:noProof/>
            <w:webHidden/>
          </w:rPr>
        </w:r>
        <w:r w:rsidR="00621D8B">
          <w:rPr>
            <w:noProof/>
            <w:webHidden/>
          </w:rPr>
          <w:fldChar w:fldCharType="separate"/>
        </w:r>
        <w:r w:rsidR="00621D8B">
          <w:rPr>
            <w:noProof/>
            <w:webHidden/>
          </w:rPr>
          <w:t>3</w:t>
        </w:r>
        <w:r w:rsidR="00621D8B">
          <w:rPr>
            <w:noProof/>
            <w:webHidden/>
          </w:rPr>
          <w:fldChar w:fldCharType="end"/>
        </w:r>
      </w:hyperlink>
    </w:p>
    <w:p w14:paraId="42C46B2D"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20" w:history="1">
        <w:r w:rsidR="00621D8B" w:rsidRPr="00007E62">
          <w:rPr>
            <w:rStyle w:val="Hyperlink"/>
            <w:noProof/>
          </w:rPr>
          <w:t>CÂU 2 – TÀI LIỆU SRS</w:t>
        </w:r>
        <w:r w:rsidR="00621D8B">
          <w:rPr>
            <w:noProof/>
            <w:webHidden/>
          </w:rPr>
          <w:tab/>
        </w:r>
        <w:r w:rsidR="00621D8B">
          <w:rPr>
            <w:noProof/>
            <w:webHidden/>
          </w:rPr>
          <w:fldChar w:fldCharType="begin"/>
        </w:r>
        <w:r w:rsidR="00621D8B">
          <w:rPr>
            <w:noProof/>
            <w:webHidden/>
          </w:rPr>
          <w:instrText xml:space="preserve"> PAGEREF _Toc26295620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0450649C"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21" w:history="1">
        <w:r w:rsidR="00621D8B" w:rsidRPr="00007E62">
          <w:rPr>
            <w:rStyle w:val="Hyperlink"/>
            <w:noProof/>
          </w:rPr>
          <w:t>2.1 Use-case diagram</w:t>
        </w:r>
        <w:r w:rsidR="00621D8B">
          <w:rPr>
            <w:noProof/>
            <w:webHidden/>
          </w:rPr>
          <w:tab/>
        </w:r>
        <w:r w:rsidR="00621D8B">
          <w:rPr>
            <w:noProof/>
            <w:webHidden/>
          </w:rPr>
          <w:fldChar w:fldCharType="begin"/>
        </w:r>
        <w:r w:rsidR="00621D8B">
          <w:rPr>
            <w:noProof/>
            <w:webHidden/>
          </w:rPr>
          <w:instrText xml:space="preserve"> PAGEREF _Toc26295621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1B307530"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22" w:history="1">
        <w:r w:rsidR="00621D8B" w:rsidRPr="00007E62">
          <w:rPr>
            <w:rStyle w:val="Hyperlink"/>
            <w:noProof/>
          </w:rPr>
          <w:t>2.2 Đặc tả use-case</w:t>
        </w:r>
        <w:r w:rsidR="00621D8B">
          <w:rPr>
            <w:noProof/>
            <w:webHidden/>
          </w:rPr>
          <w:tab/>
        </w:r>
        <w:r w:rsidR="00621D8B">
          <w:rPr>
            <w:noProof/>
            <w:webHidden/>
          </w:rPr>
          <w:fldChar w:fldCharType="begin"/>
        </w:r>
        <w:r w:rsidR="00621D8B">
          <w:rPr>
            <w:noProof/>
            <w:webHidden/>
          </w:rPr>
          <w:instrText xml:space="preserve"> PAGEREF _Toc26295622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2D0C74FA"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23" w:history="1">
        <w:r w:rsidR="00621D8B" w:rsidRPr="00007E62">
          <w:rPr>
            <w:rStyle w:val="Hyperlink"/>
            <w:i/>
            <w:noProof/>
          </w:rPr>
          <w:t>2.2.1 Đăng nhập</w:t>
        </w:r>
        <w:r w:rsidR="00621D8B">
          <w:rPr>
            <w:noProof/>
            <w:webHidden/>
          </w:rPr>
          <w:tab/>
        </w:r>
        <w:r w:rsidR="00621D8B">
          <w:rPr>
            <w:noProof/>
            <w:webHidden/>
          </w:rPr>
          <w:fldChar w:fldCharType="begin"/>
        </w:r>
        <w:r w:rsidR="00621D8B">
          <w:rPr>
            <w:noProof/>
            <w:webHidden/>
          </w:rPr>
          <w:instrText xml:space="preserve"> PAGEREF _Toc26295623 \h </w:instrText>
        </w:r>
        <w:r w:rsidR="00621D8B">
          <w:rPr>
            <w:noProof/>
            <w:webHidden/>
          </w:rPr>
        </w:r>
        <w:r w:rsidR="00621D8B">
          <w:rPr>
            <w:noProof/>
            <w:webHidden/>
          </w:rPr>
          <w:fldChar w:fldCharType="separate"/>
        </w:r>
        <w:r w:rsidR="00621D8B">
          <w:rPr>
            <w:noProof/>
            <w:webHidden/>
          </w:rPr>
          <w:t>5</w:t>
        </w:r>
        <w:r w:rsidR="00621D8B">
          <w:rPr>
            <w:noProof/>
            <w:webHidden/>
          </w:rPr>
          <w:fldChar w:fldCharType="end"/>
        </w:r>
      </w:hyperlink>
    </w:p>
    <w:p w14:paraId="51F059AF" w14:textId="77777777" w:rsidR="00621D8B" w:rsidRPr="00621D8B" w:rsidRDefault="00150B44">
      <w:pPr>
        <w:pStyle w:val="TOC3"/>
        <w:tabs>
          <w:tab w:val="right" w:leader="dot" w:pos="9111"/>
        </w:tabs>
        <w:rPr>
          <w:rStyle w:val="Hyperlink"/>
          <w:i/>
        </w:rPr>
      </w:pPr>
      <w:hyperlink w:anchor="_Toc26295624" w:history="1">
        <w:r w:rsidR="00621D8B" w:rsidRPr="00621D8B">
          <w:rPr>
            <w:rStyle w:val="Hyperlink"/>
            <w:i/>
            <w:noProof/>
          </w:rPr>
          <w:t>2.2.2 Gửi Đơn Giải quyết</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_Toc26295624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6</w:t>
        </w:r>
        <w:r w:rsidR="00621D8B" w:rsidRPr="00621D8B">
          <w:rPr>
            <w:rStyle w:val="Hyperlink"/>
            <w:i/>
            <w:webHidden/>
          </w:rPr>
          <w:fldChar w:fldCharType="end"/>
        </w:r>
      </w:hyperlink>
    </w:p>
    <w:p w14:paraId="0CAD77A1" w14:textId="77777777" w:rsidR="00621D8B" w:rsidRPr="00621D8B" w:rsidRDefault="00150B44">
      <w:pPr>
        <w:pStyle w:val="TOC3"/>
        <w:tabs>
          <w:tab w:val="right" w:leader="dot" w:pos="9111"/>
        </w:tabs>
        <w:rPr>
          <w:rStyle w:val="Hyperlink"/>
          <w:i/>
        </w:rPr>
      </w:pPr>
      <w:hyperlink w:anchor="_Toc26295625" w:history="1">
        <w:r w:rsidR="00621D8B" w:rsidRPr="00621D8B">
          <w:rPr>
            <w:rStyle w:val="Hyperlink"/>
            <w:i/>
            <w:noProof/>
          </w:rPr>
          <w:t>2.2.3 Xem các Đơn người dân</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_Toc26295625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7</w:t>
        </w:r>
        <w:r w:rsidR="00621D8B" w:rsidRPr="00621D8B">
          <w:rPr>
            <w:rStyle w:val="Hyperlink"/>
            <w:i/>
            <w:webHidden/>
          </w:rPr>
          <w:fldChar w:fldCharType="end"/>
        </w:r>
      </w:hyperlink>
    </w:p>
    <w:p w14:paraId="75D301EC" w14:textId="77777777" w:rsidR="00621D8B" w:rsidRPr="00621D8B" w:rsidRDefault="00150B44">
      <w:pPr>
        <w:pStyle w:val="TOC3"/>
        <w:tabs>
          <w:tab w:val="right" w:leader="dot" w:pos="9111"/>
        </w:tabs>
        <w:rPr>
          <w:rStyle w:val="Hyperlink"/>
          <w:i/>
        </w:rPr>
      </w:pPr>
      <w:hyperlink w:anchor="_Toc26295626" w:history="1">
        <w:r w:rsidR="00621D8B" w:rsidRPr="00621D8B">
          <w:rPr>
            <w:rStyle w:val="Hyperlink"/>
            <w:i/>
            <w:noProof/>
          </w:rPr>
          <w:t>2.2.4 Tạo Đơn giải quyết</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_Toc26295626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8</w:t>
        </w:r>
        <w:r w:rsidR="00621D8B" w:rsidRPr="00621D8B">
          <w:rPr>
            <w:rStyle w:val="Hyperlink"/>
            <w:i/>
            <w:webHidden/>
          </w:rPr>
          <w:fldChar w:fldCharType="end"/>
        </w:r>
      </w:hyperlink>
    </w:p>
    <w:p w14:paraId="3AFDC1E8" w14:textId="77777777" w:rsidR="00621D8B" w:rsidRPr="00621D8B" w:rsidRDefault="00150B44">
      <w:pPr>
        <w:pStyle w:val="TOC3"/>
        <w:tabs>
          <w:tab w:val="right" w:leader="dot" w:pos="9111"/>
        </w:tabs>
        <w:rPr>
          <w:rStyle w:val="Hyperlink"/>
          <w:i/>
        </w:rPr>
      </w:pPr>
      <w:hyperlink w:anchor="_Toc26295627" w:history="1">
        <w:r w:rsidR="00621D8B" w:rsidRPr="00621D8B">
          <w:rPr>
            <w:rStyle w:val="Hyperlink"/>
            <w:i/>
            <w:noProof/>
          </w:rPr>
          <w:t>2.2.5 Xem thông tin cá nhân</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_Toc26295627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9</w:t>
        </w:r>
        <w:r w:rsidR="00621D8B" w:rsidRPr="00621D8B">
          <w:rPr>
            <w:rStyle w:val="Hyperlink"/>
            <w:i/>
            <w:webHidden/>
          </w:rPr>
          <w:fldChar w:fldCharType="end"/>
        </w:r>
      </w:hyperlink>
    </w:p>
    <w:p w14:paraId="3404AED5" w14:textId="77777777" w:rsidR="00621D8B" w:rsidRPr="00621D8B" w:rsidRDefault="00150B44">
      <w:pPr>
        <w:pStyle w:val="TOC3"/>
        <w:tabs>
          <w:tab w:val="right" w:leader="dot" w:pos="9111"/>
        </w:tabs>
        <w:rPr>
          <w:rStyle w:val="Hyperlink"/>
          <w:i/>
        </w:rPr>
      </w:pPr>
      <w:hyperlink w:anchor="_Toc26295628" w:history="1">
        <w:r w:rsidR="00621D8B" w:rsidRPr="00621D8B">
          <w:rPr>
            <w:rStyle w:val="Hyperlink"/>
            <w:i/>
            <w:noProof/>
          </w:rPr>
          <w:t>2.2.6 Đổi mật khẩu</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_Toc26295628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9</w:t>
        </w:r>
        <w:r w:rsidR="00621D8B" w:rsidRPr="00621D8B">
          <w:rPr>
            <w:rStyle w:val="Hyperlink"/>
            <w:i/>
            <w:webHidden/>
          </w:rPr>
          <w:fldChar w:fldCharType="end"/>
        </w:r>
      </w:hyperlink>
    </w:p>
    <w:p w14:paraId="32B3FB25" w14:textId="77777777" w:rsidR="00621D8B" w:rsidRPr="00621D8B" w:rsidRDefault="00150B44">
      <w:pPr>
        <w:pStyle w:val="TOC3"/>
        <w:tabs>
          <w:tab w:val="left" w:pos="2180"/>
          <w:tab w:val="right" w:leader="dot" w:pos="9111"/>
        </w:tabs>
        <w:rPr>
          <w:rStyle w:val="Hyperlink"/>
          <w:i/>
        </w:rPr>
      </w:pPr>
      <w:hyperlink w:anchor="_Toc26295629" w:history="1">
        <w:r w:rsidR="00621D8B" w:rsidRPr="00621D8B">
          <w:rPr>
            <w:rStyle w:val="Hyperlink"/>
            <w:i/>
            <w:noProof/>
          </w:rPr>
          <w:t>2.2.7</w:t>
        </w:r>
        <w:r w:rsidR="00621D8B" w:rsidRPr="00621D8B">
          <w:rPr>
            <w:rStyle w:val="Hyperlink"/>
            <w:i/>
          </w:rPr>
          <w:tab/>
        </w:r>
        <w:r w:rsidR="00621D8B" w:rsidRPr="00621D8B">
          <w:rPr>
            <w:rStyle w:val="Hyperlink"/>
            <w:i/>
            <w:noProof/>
          </w:rPr>
          <w:t>Tạo đơn báo cáo</w:t>
        </w:r>
        <w:r w:rsidR="00621D8B" w:rsidRPr="00621D8B">
          <w:rPr>
            <w:rStyle w:val="Hyperlink"/>
            <w:i/>
            <w:webHidden/>
          </w:rPr>
          <w:tab/>
        </w:r>
        <w:r w:rsidR="00621D8B" w:rsidRPr="00621D8B">
          <w:rPr>
            <w:rStyle w:val="Hyperlink"/>
            <w:i/>
            <w:webHidden/>
          </w:rPr>
          <w:fldChar w:fldCharType="begin"/>
        </w:r>
        <w:r w:rsidR="00621D8B" w:rsidRPr="00621D8B">
          <w:rPr>
            <w:rStyle w:val="Hyperlink"/>
            <w:i/>
            <w:webHidden/>
          </w:rPr>
          <w:instrText xml:space="preserve"> PAGEREF _Toc26295629 \h </w:instrText>
        </w:r>
        <w:r w:rsidR="00621D8B" w:rsidRPr="00621D8B">
          <w:rPr>
            <w:rStyle w:val="Hyperlink"/>
            <w:i/>
            <w:webHidden/>
          </w:rPr>
        </w:r>
        <w:r w:rsidR="00621D8B" w:rsidRPr="00621D8B">
          <w:rPr>
            <w:rStyle w:val="Hyperlink"/>
            <w:i/>
            <w:webHidden/>
          </w:rPr>
          <w:fldChar w:fldCharType="separate"/>
        </w:r>
        <w:r w:rsidR="00621D8B" w:rsidRPr="00621D8B">
          <w:rPr>
            <w:rStyle w:val="Hyperlink"/>
            <w:i/>
            <w:webHidden/>
          </w:rPr>
          <w:t>10</w:t>
        </w:r>
        <w:r w:rsidR="00621D8B" w:rsidRPr="00621D8B">
          <w:rPr>
            <w:rStyle w:val="Hyperlink"/>
            <w:i/>
            <w:webHidden/>
          </w:rPr>
          <w:fldChar w:fldCharType="end"/>
        </w:r>
      </w:hyperlink>
    </w:p>
    <w:p w14:paraId="3DB68525"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30" w:history="1">
        <w:r w:rsidR="00621D8B" w:rsidRPr="00007E62">
          <w:rPr>
            <w:rStyle w:val="Hyperlink"/>
            <w:noProof/>
          </w:rPr>
          <w:t>CÂU 3 – SƠ ĐỒ LỚP</w:t>
        </w:r>
        <w:r w:rsidR="00621D8B">
          <w:rPr>
            <w:noProof/>
            <w:webHidden/>
          </w:rPr>
          <w:tab/>
        </w:r>
        <w:r w:rsidR="00621D8B">
          <w:rPr>
            <w:noProof/>
            <w:webHidden/>
          </w:rPr>
          <w:fldChar w:fldCharType="begin"/>
        </w:r>
        <w:r w:rsidR="00621D8B">
          <w:rPr>
            <w:noProof/>
            <w:webHidden/>
          </w:rPr>
          <w:instrText xml:space="preserve"> PAGEREF _Toc26295630 \h </w:instrText>
        </w:r>
        <w:r w:rsidR="00621D8B">
          <w:rPr>
            <w:noProof/>
            <w:webHidden/>
          </w:rPr>
        </w:r>
        <w:r w:rsidR="00621D8B">
          <w:rPr>
            <w:noProof/>
            <w:webHidden/>
          </w:rPr>
          <w:fldChar w:fldCharType="separate"/>
        </w:r>
        <w:r w:rsidR="00621D8B">
          <w:rPr>
            <w:noProof/>
            <w:webHidden/>
          </w:rPr>
          <w:t>11</w:t>
        </w:r>
        <w:r w:rsidR="00621D8B">
          <w:rPr>
            <w:noProof/>
            <w:webHidden/>
          </w:rPr>
          <w:fldChar w:fldCharType="end"/>
        </w:r>
      </w:hyperlink>
    </w:p>
    <w:p w14:paraId="1E1EB9F4"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31" w:history="1">
        <w:r w:rsidR="00621D8B" w:rsidRPr="00007E62">
          <w:rPr>
            <w:rStyle w:val="Hyperlink"/>
            <w:noProof/>
          </w:rPr>
          <w:t>CÂU 4: SƠ ĐỒ TRÌNH TỰ/HOẠT ĐỘNG</w:t>
        </w:r>
        <w:r w:rsidR="00621D8B">
          <w:rPr>
            <w:noProof/>
            <w:webHidden/>
          </w:rPr>
          <w:tab/>
        </w:r>
        <w:r w:rsidR="00621D8B">
          <w:rPr>
            <w:noProof/>
            <w:webHidden/>
          </w:rPr>
          <w:fldChar w:fldCharType="begin"/>
        </w:r>
        <w:r w:rsidR="00621D8B">
          <w:rPr>
            <w:noProof/>
            <w:webHidden/>
          </w:rPr>
          <w:instrText xml:space="preserve"> PAGEREF _Toc26295631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1BD0937E" w14:textId="77777777" w:rsidR="00621D8B" w:rsidRDefault="00150B44">
      <w:pPr>
        <w:pStyle w:val="TOC2"/>
        <w:tabs>
          <w:tab w:val="left" w:pos="1440"/>
          <w:tab w:val="right" w:leader="dot" w:pos="9111"/>
        </w:tabs>
        <w:rPr>
          <w:rFonts w:asciiTheme="minorHAnsi" w:eastAsiaTheme="minorEastAsia" w:hAnsiTheme="minorHAnsi" w:cstheme="minorBidi"/>
          <w:noProof/>
          <w:sz w:val="22"/>
          <w:szCs w:val="22"/>
        </w:rPr>
      </w:pPr>
      <w:hyperlink w:anchor="_Toc26295632" w:history="1">
        <w:r w:rsidR="00621D8B" w:rsidRPr="00007E62">
          <w:rPr>
            <w:rStyle w:val="Hyperlink"/>
            <w:noProof/>
          </w:rPr>
          <w:t>4.1</w:t>
        </w:r>
        <w:r w:rsidR="00621D8B">
          <w:rPr>
            <w:rFonts w:asciiTheme="minorHAnsi" w:eastAsiaTheme="minorEastAsia" w:hAnsiTheme="minorHAnsi" w:cstheme="minorBidi"/>
            <w:noProof/>
            <w:sz w:val="22"/>
            <w:szCs w:val="22"/>
          </w:rPr>
          <w:tab/>
        </w:r>
        <w:r w:rsidR="00621D8B" w:rsidRPr="00007E62">
          <w:rPr>
            <w:rStyle w:val="Hyperlink"/>
            <w:noProof/>
          </w:rPr>
          <w:t>Đăng nhập</w:t>
        </w:r>
        <w:r w:rsidR="00621D8B">
          <w:rPr>
            <w:noProof/>
            <w:webHidden/>
          </w:rPr>
          <w:tab/>
        </w:r>
        <w:r w:rsidR="00621D8B">
          <w:rPr>
            <w:noProof/>
            <w:webHidden/>
          </w:rPr>
          <w:fldChar w:fldCharType="begin"/>
        </w:r>
        <w:r w:rsidR="00621D8B">
          <w:rPr>
            <w:noProof/>
            <w:webHidden/>
          </w:rPr>
          <w:instrText xml:space="preserve"> PAGEREF _Toc26295632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2BB7180D"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33" w:history="1">
        <w:r w:rsidR="00621D8B" w:rsidRPr="00007E62">
          <w:rPr>
            <w:rStyle w:val="Hyperlink"/>
            <w:noProof/>
          </w:rPr>
          <w:t>4.1.1 Đăng nhập người quản lí</w:t>
        </w:r>
        <w:r w:rsidR="00621D8B">
          <w:rPr>
            <w:noProof/>
            <w:webHidden/>
          </w:rPr>
          <w:tab/>
        </w:r>
        <w:r w:rsidR="00621D8B">
          <w:rPr>
            <w:noProof/>
            <w:webHidden/>
          </w:rPr>
          <w:fldChar w:fldCharType="begin"/>
        </w:r>
        <w:r w:rsidR="00621D8B">
          <w:rPr>
            <w:noProof/>
            <w:webHidden/>
          </w:rPr>
          <w:instrText xml:space="preserve"> PAGEREF _Toc26295633 \h </w:instrText>
        </w:r>
        <w:r w:rsidR="00621D8B">
          <w:rPr>
            <w:noProof/>
            <w:webHidden/>
          </w:rPr>
        </w:r>
        <w:r w:rsidR="00621D8B">
          <w:rPr>
            <w:noProof/>
            <w:webHidden/>
          </w:rPr>
          <w:fldChar w:fldCharType="separate"/>
        </w:r>
        <w:r w:rsidR="00621D8B">
          <w:rPr>
            <w:noProof/>
            <w:webHidden/>
          </w:rPr>
          <w:t>12</w:t>
        </w:r>
        <w:r w:rsidR="00621D8B">
          <w:rPr>
            <w:noProof/>
            <w:webHidden/>
          </w:rPr>
          <w:fldChar w:fldCharType="end"/>
        </w:r>
      </w:hyperlink>
    </w:p>
    <w:p w14:paraId="2A2264F2" w14:textId="77777777" w:rsidR="00621D8B" w:rsidRDefault="00150B44">
      <w:pPr>
        <w:pStyle w:val="TOC3"/>
        <w:tabs>
          <w:tab w:val="left" w:pos="2180"/>
          <w:tab w:val="right" w:leader="dot" w:pos="9111"/>
        </w:tabs>
        <w:rPr>
          <w:rFonts w:asciiTheme="minorHAnsi" w:eastAsiaTheme="minorEastAsia" w:hAnsiTheme="minorHAnsi" w:cstheme="minorBidi"/>
          <w:noProof/>
          <w:sz w:val="22"/>
          <w:szCs w:val="22"/>
        </w:rPr>
      </w:pPr>
      <w:hyperlink w:anchor="_Toc26295634" w:history="1">
        <w:r w:rsidR="00621D8B" w:rsidRPr="00007E62">
          <w:rPr>
            <w:rStyle w:val="Hyperlink"/>
            <w:noProof/>
          </w:rPr>
          <w:t>4.1.2</w:t>
        </w:r>
        <w:r w:rsidR="00621D8B">
          <w:rPr>
            <w:rFonts w:asciiTheme="minorHAnsi" w:eastAsiaTheme="minorEastAsia" w:hAnsiTheme="minorHAnsi" w:cstheme="minorBidi"/>
            <w:noProof/>
            <w:sz w:val="22"/>
            <w:szCs w:val="22"/>
          </w:rPr>
          <w:tab/>
        </w:r>
        <w:r w:rsidR="00621D8B" w:rsidRPr="00007E62">
          <w:rPr>
            <w:rStyle w:val="Hyperlink"/>
            <w:noProof/>
          </w:rPr>
          <w:t>Đăng nhập người dân</w:t>
        </w:r>
        <w:r w:rsidR="00621D8B">
          <w:rPr>
            <w:noProof/>
            <w:webHidden/>
          </w:rPr>
          <w:tab/>
        </w:r>
        <w:r w:rsidR="00621D8B">
          <w:rPr>
            <w:noProof/>
            <w:webHidden/>
          </w:rPr>
          <w:fldChar w:fldCharType="begin"/>
        </w:r>
        <w:r w:rsidR="00621D8B">
          <w:rPr>
            <w:noProof/>
            <w:webHidden/>
          </w:rPr>
          <w:instrText xml:space="preserve"> PAGEREF _Toc26295634 \h </w:instrText>
        </w:r>
        <w:r w:rsidR="00621D8B">
          <w:rPr>
            <w:noProof/>
            <w:webHidden/>
          </w:rPr>
        </w:r>
        <w:r w:rsidR="00621D8B">
          <w:rPr>
            <w:noProof/>
            <w:webHidden/>
          </w:rPr>
          <w:fldChar w:fldCharType="separate"/>
        </w:r>
        <w:r w:rsidR="00621D8B">
          <w:rPr>
            <w:noProof/>
            <w:webHidden/>
          </w:rPr>
          <w:t>13</w:t>
        </w:r>
        <w:r w:rsidR="00621D8B">
          <w:rPr>
            <w:noProof/>
            <w:webHidden/>
          </w:rPr>
          <w:fldChar w:fldCharType="end"/>
        </w:r>
      </w:hyperlink>
    </w:p>
    <w:p w14:paraId="04875090" w14:textId="77777777" w:rsidR="00621D8B" w:rsidRDefault="00150B44">
      <w:pPr>
        <w:pStyle w:val="TOC2"/>
        <w:tabs>
          <w:tab w:val="left" w:pos="1440"/>
          <w:tab w:val="right" w:leader="dot" w:pos="9111"/>
        </w:tabs>
        <w:rPr>
          <w:rFonts w:asciiTheme="minorHAnsi" w:eastAsiaTheme="minorEastAsia" w:hAnsiTheme="minorHAnsi" w:cstheme="minorBidi"/>
          <w:noProof/>
          <w:sz w:val="22"/>
          <w:szCs w:val="22"/>
        </w:rPr>
      </w:pPr>
      <w:hyperlink w:anchor="_Toc26295635" w:history="1">
        <w:r w:rsidR="00621D8B" w:rsidRPr="00007E62">
          <w:rPr>
            <w:rStyle w:val="Hyperlink"/>
            <w:noProof/>
          </w:rPr>
          <w:t>4.2</w:t>
        </w:r>
        <w:r w:rsidR="00621D8B">
          <w:rPr>
            <w:rFonts w:asciiTheme="minorHAnsi" w:eastAsiaTheme="minorEastAsia" w:hAnsiTheme="minorHAnsi" w:cstheme="minorBidi"/>
            <w:noProof/>
            <w:sz w:val="22"/>
            <w:szCs w:val="22"/>
          </w:rPr>
          <w:tab/>
        </w:r>
        <w:r w:rsidR="00621D8B" w:rsidRPr="00007E62">
          <w:rPr>
            <w:rStyle w:val="Hyperlink"/>
            <w:noProof/>
          </w:rPr>
          <w:t>Người dân gửi đơn</w:t>
        </w:r>
        <w:r w:rsidR="00621D8B">
          <w:rPr>
            <w:noProof/>
            <w:webHidden/>
          </w:rPr>
          <w:tab/>
        </w:r>
        <w:r w:rsidR="00621D8B">
          <w:rPr>
            <w:noProof/>
            <w:webHidden/>
          </w:rPr>
          <w:fldChar w:fldCharType="begin"/>
        </w:r>
        <w:r w:rsidR="00621D8B">
          <w:rPr>
            <w:noProof/>
            <w:webHidden/>
          </w:rPr>
          <w:instrText xml:space="preserve"> PAGEREF _Toc26295635 \h </w:instrText>
        </w:r>
        <w:r w:rsidR="00621D8B">
          <w:rPr>
            <w:noProof/>
            <w:webHidden/>
          </w:rPr>
        </w:r>
        <w:r w:rsidR="00621D8B">
          <w:rPr>
            <w:noProof/>
            <w:webHidden/>
          </w:rPr>
          <w:fldChar w:fldCharType="separate"/>
        </w:r>
        <w:r w:rsidR="00621D8B">
          <w:rPr>
            <w:noProof/>
            <w:webHidden/>
          </w:rPr>
          <w:t>14</w:t>
        </w:r>
        <w:r w:rsidR="00621D8B">
          <w:rPr>
            <w:noProof/>
            <w:webHidden/>
          </w:rPr>
          <w:fldChar w:fldCharType="end"/>
        </w:r>
      </w:hyperlink>
    </w:p>
    <w:p w14:paraId="562A6413"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36" w:history="1">
        <w:r w:rsidR="00621D8B" w:rsidRPr="00007E62">
          <w:rPr>
            <w:rStyle w:val="Hyperlink"/>
            <w:noProof/>
          </w:rPr>
          <w:t>4.3Người quản lí gửi đơn</w:t>
        </w:r>
        <w:r w:rsidR="00621D8B">
          <w:rPr>
            <w:noProof/>
            <w:webHidden/>
          </w:rPr>
          <w:tab/>
        </w:r>
        <w:r w:rsidR="00621D8B">
          <w:rPr>
            <w:noProof/>
            <w:webHidden/>
          </w:rPr>
          <w:fldChar w:fldCharType="begin"/>
        </w:r>
        <w:r w:rsidR="00621D8B">
          <w:rPr>
            <w:noProof/>
            <w:webHidden/>
          </w:rPr>
          <w:instrText xml:space="preserve"> PAGEREF _Toc26295636 \h </w:instrText>
        </w:r>
        <w:r w:rsidR="00621D8B">
          <w:rPr>
            <w:noProof/>
            <w:webHidden/>
          </w:rPr>
        </w:r>
        <w:r w:rsidR="00621D8B">
          <w:rPr>
            <w:noProof/>
            <w:webHidden/>
          </w:rPr>
          <w:fldChar w:fldCharType="separate"/>
        </w:r>
        <w:r w:rsidR="00621D8B">
          <w:rPr>
            <w:noProof/>
            <w:webHidden/>
          </w:rPr>
          <w:t>15</w:t>
        </w:r>
        <w:r w:rsidR="00621D8B">
          <w:rPr>
            <w:noProof/>
            <w:webHidden/>
          </w:rPr>
          <w:fldChar w:fldCharType="end"/>
        </w:r>
      </w:hyperlink>
    </w:p>
    <w:p w14:paraId="334E1CD9"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37" w:history="1">
        <w:r w:rsidR="00621D8B" w:rsidRPr="00007E62">
          <w:rPr>
            <w:rStyle w:val="Hyperlink"/>
            <w:noProof/>
          </w:rPr>
          <w:t>4.4 Người quản lí tạo đơn</w:t>
        </w:r>
        <w:r w:rsidR="00621D8B">
          <w:rPr>
            <w:noProof/>
            <w:webHidden/>
          </w:rPr>
          <w:tab/>
        </w:r>
        <w:r w:rsidR="00621D8B">
          <w:rPr>
            <w:noProof/>
            <w:webHidden/>
          </w:rPr>
          <w:fldChar w:fldCharType="begin"/>
        </w:r>
        <w:r w:rsidR="00621D8B">
          <w:rPr>
            <w:noProof/>
            <w:webHidden/>
          </w:rPr>
          <w:instrText xml:space="preserve"> PAGEREF _Toc26295637 \h </w:instrText>
        </w:r>
        <w:r w:rsidR="00621D8B">
          <w:rPr>
            <w:noProof/>
            <w:webHidden/>
          </w:rPr>
        </w:r>
        <w:r w:rsidR="00621D8B">
          <w:rPr>
            <w:noProof/>
            <w:webHidden/>
          </w:rPr>
          <w:fldChar w:fldCharType="separate"/>
        </w:r>
        <w:r w:rsidR="00621D8B">
          <w:rPr>
            <w:noProof/>
            <w:webHidden/>
          </w:rPr>
          <w:t>15</w:t>
        </w:r>
        <w:r w:rsidR="00621D8B">
          <w:rPr>
            <w:noProof/>
            <w:webHidden/>
          </w:rPr>
          <w:fldChar w:fldCharType="end"/>
        </w:r>
      </w:hyperlink>
    </w:p>
    <w:p w14:paraId="56B5728B"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38" w:history="1">
        <w:r w:rsidR="00621D8B" w:rsidRPr="00007E62">
          <w:rPr>
            <w:rStyle w:val="Hyperlink"/>
            <w:noProof/>
          </w:rPr>
          <w:t>4.6 Xem thông tin cá nhân</w:t>
        </w:r>
        <w:r w:rsidR="00621D8B">
          <w:rPr>
            <w:noProof/>
            <w:webHidden/>
          </w:rPr>
          <w:tab/>
        </w:r>
        <w:r w:rsidR="00621D8B">
          <w:rPr>
            <w:noProof/>
            <w:webHidden/>
          </w:rPr>
          <w:fldChar w:fldCharType="begin"/>
        </w:r>
        <w:r w:rsidR="00621D8B">
          <w:rPr>
            <w:noProof/>
            <w:webHidden/>
          </w:rPr>
          <w:instrText xml:space="preserve"> PAGEREF _Toc26295638 \h </w:instrText>
        </w:r>
        <w:r w:rsidR="00621D8B">
          <w:rPr>
            <w:noProof/>
            <w:webHidden/>
          </w:rPr>
        </w:r>
        <w:r w:rsidR="00621D8B">
          <w:rPr>
            <w:noProof/>
            <w:webHidden/>
          </w:rPr>
          <w:fldChar w:fldCharType="separate"/>
        </w:r>
        <w:r w:rsidR="00621D8B">
          <w:rPr>
            <w:noProof/>
            <w:webHidden/>
          </w:rPr>
          <w:t>16</w:t>
        </w:r>
        <w:r w:rsidR="00621D8B">
          <w:rPr>
            <w:noProof/>
            <w:webHidden/>
          </w:rPr>
          <w:fldChar w:fldCharType="end"/>
        </w:r>
      </w:hyperlink>
    </w:p>
    <w:p w14:paraId="09F823CE"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39" w:history="1">
        <w:r w:rsidR="00621D8B" w:rsidRPr="00007E62">
          <w:rPr>
            <w:rStyle w:val="Hyperlink"/>
            <w:noProof/>
          </w:rPr>
          <w:t>4.6.1 Người quản lí</w:t>
        </w:r>
        <w:r w:rsidR="00621D8B">
          <w:rPr>
            <w:noProof/>
            <w:webHidden/>
          </w:rPr>
          <w:tab/>
        </w:r>
        <w:r w:rsidR="00621D8B">
          <w:rPr>
            <w:noProof/>
            <w:webHidden/>
          </w:rPr>
          <w:fldChar w:fldCharType="begin"/>
        </w:r>
        <w:r w:rsidR="00621D8B">
          <w:rPr>
            <w:noProof/>
            <w:webHidden/>
          </w:rPr>
          <w:instrText xml:space="preserve"> PAGEREF _Toc26295639 \h </w:instrText>
        </w:r>
        <w:r w:rsidR="00621D8B">
          <w:rPr>
            <w:noProof/>
            <w:webHidden/>
          </w:rPr>
        </w:r>
        <w:r w:rsidR="00621D8B">
          <w:rPr>
            <w:noProof/>
            <w:webHidden/>
          </w:rPr>
          <w:fldChar w:fldCharType="separate"/>
        </w:r>
        <w:r w:rsidR="00621D8B">
          <w:rPr>
            <w:noProof/>
            <w:webHidden/>
          </w:rPr>
          <w:t>16</w:t>
        </w:r>
        <w:r w:rsidR="00621D8B">
          <w:rPr>
            <w:noProof/>
            <w:webHidden/>
          </w:rPr>
          <w:fldChar w:fldCharType="end"/>
        </w:r>
      </w:hyperlink>
    </w:p>
    <w:p w14:paraId="0F823921" w14:textId="77777777" w:rsidR="00621D8B" w:rsidRPr="00621D8B" w:rsidRDefault="00150B44">
      <w:pPr>
        <w:pStyle w:val="TOC3"/>
        <w:tabs>
          <w:tab w:val="right" w:leader="dot" w:pos="9111"/>
        </w:tabs>
        <w:rPr>
          <w:rStyle w:val="Hyperlink"/>
        </w:rPr>
      </w:pPr>
      <w:hyperlink w:anchor="_Toc26295640" w:history="1">
        <w:r w:rsidR="00621D8B" w:rsidRPr="00621D8B">
          <w:rPr>
            <w:rStyle w:val="Hyperlink"/>
            <w:noProof/>
          </w:rPr>
          <w:t>4.6.2 Người dân</w:t>
        </w:r>
        <w:r w:rsidR="00621D8B" w:rsidRPr="00621D8B">
          <w:rPr>
            <w:rStyle w:val="Hyperlink"/>
            <w:webHidden/>
          </w:rPr>
          <w:tab/>
        </w:r>
        <w:r w:rsidR="00621D8B" w:rsidRPr="00621D8B">
          <w:rPr>
            <w:rStyle w:val="Hyperlink"/>
            <w:webHidden/>
          </w:rPr>
          <w:fldChar w:fldCharType="begin"/>
        </w:r>
        <w:r w:rsidR="00621D8B" w:rsidRPr="00621D8B">
          <w:rPr>
            <w:rStyle w:val="Hyperlink"/>
            <w:webHidden/>
          </w:rPr>
          <w:instrText xml:space="preserve"> PAGEREF _Toc26295640 \h </w:instrText>
        </w:r>
        <w:r w:rsidR="00621D8B" w:rsidRPr="00621D8B">
          <w:rPr>
            <w:rStyle w:val="Hyperlink"/>
            <w:webHidden/>
          </w:rPr>
        </w:r>
        <w:r w:rsidR="00621D8B" w:rsidRPr="00621D8B">
          <w:rPr>
            <w:rStyle w:val="Hyperlink"/>
            <w:webHidden/>
          </w:rPr>
          <w:fldChar w:fldCharType="separate"/>
        </w:r>
        <w:r w:rsidR="00621D8B" w:rsidRPr="00621D8B">
          <w:rPr>
            <w:rStyle w:val="Hyperlink"/>
            <w:webHidden/>
          </w:rPr>
          <w:t>16</w:t>
        </w:r>
        <w:r w:rsidR="00621D8B" w:rsidRPr="00621D8B">
          <w:rPr>
            <w:rStyle w:val="Hyperlink"/>
            <w:webHidden/>
          </w:rPr>
          <w:fldChar w:fldCharType="end"/>
        </w:r>
      </w:hyperlink>
    </w:p>
    <w:p w14:paraId="11D66FAC" w14:textId="77777777" w:rsidR="00621D8B" w:rsidRDefault="00150B44">
      <w:pPr>
        <w:pStyle w:val="TOC2"/>
        <w:tabs>
          <w:tab w:val="right" w:leader="dot" w:pos="9111"/>
        </w:tabs>
        <w:rPr>
          <w:rFonts w:asciiTheme="minorHAnsi" w:eastAsiaTheme="minorEastAsia" w:hAnsiTheme="minorHAnsi" w:cstheme="minorBidi"/>
          <w:noProof/>
          <w:sz w:val="22"/>
          <w:szCs w:val="22"/>
        </w:rPr>
      </w:pPr>
      <w:hyperlink w:anchor="_Toc26295641" w:history="1">
        <w:r w:rsidR="00621D8B" w:rsidRPr="00007E62">
          <w:rPr>
            <w:rStyle w:val="Hyperlink"/>
            <w:noProof/>
          </w:rPr>
          <w:t>4.7 Đổi mật khẩu</w:t>
        </w:r>
        <w:r w:rsidR="00621D8B">
          <w:rPr>
            <w:noProof/>
            <w:webHidden/>
          </w:rPr>
          <w:tab/>
        </w:r>
        <w:r w:rsidR="00621D8B">
          <w:rPr>
            <w:noProof/>
            <w:webHidden/>
          </w:rPr>
          <w:fldChar w:fldCharType="begin"/>
        </w:r>
        <w:r w:rsidR="00621D8B">
          <w:rPr>
            <w:noProof/>
            <w:webHidden/>
          </w:rPr>
          <w:instrText xml:space="preserve"> PAGEREF _Toc26295641 \h </w:instrText>
        </w:r>
        <w:r w:rsidR="00621D8B">
          <w:rPr>
            <w:noProof/>
            <w:webHidden/>
          </w:rPr>
        </w:r>
        <w:r w:rsidR="00621D8B">
          <w:rPr>
            <w:noProof/>
            <w:webHidden/>
          </w:rPr>
          <w:fldChar w:fldCharType="separate"/>
        </w:r>
        <w:r w:rsidR="00621D8B">
          <w:rPr>
            <w:noProof/>
            <w:webHidden/>
          </w:rPr>
          <w:t>17</w:t>
        </w:r>
        <w:r w:rsidR="00621D8B">
          <w:rPr>
            <w:noProof/>
            <w:webHidden/>
          </w:rPr>
          <w:fldChar w:fldCharType="end"/>
        </w:r>
      </w:hyperlink>
    </w:p>
    <w:p w14:paraId="6A86D44D"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42" w:history="1">
        <w:r w:rsidR="00621D8B" w:rsidRPr="00007E62">
          <w:rPr>
            <w:rStyle w:val="Hyperlink"/>
            <w:noProof/>
          </w:rPr>
          <w:t>4.7.1 Người quản lí</w:t>
        </w:r>
        <w:r w:rsidR="00621D8B">
          <w:rPr>
            <w:noProof/>
            <w:webHidden/>
          </w:rPr>
          <w:tab/>
        </w:r>
        <w:r w:rsidR="00621D8B">
          <w:rPr>
            <w:noProof/>
            <w:webHidden/>
          </w:rPr>
          <w:fldChar w:fldCharType="begin"/>
        </w:r>
        <w:r w:rsidR="00621D8B">
          <w:rPr>
            <w:noProof/>
            <w:webHidden/>
          </w:rPr>
          <w:instrText xml:space="preserve"> PAGEREF _Toc26295642 \h </w:instrText>
        </w:r>
        <w:r w:rsidR="00621D8B">
          <w:rPr>
            <w:noProof/>
            <w:webHidden/>
          </w:rPr>
        </w:r>
        <w:r w:rsidR="00621D8B">
          <w:rPr>
            <w:noProof/>
            <w:webHidden/>
          </w:rPr>
          <w:fldChar w:fldCharType="separate"/>
        </w:r>
        <w:r w:rsidR="00621D8B">
          <w:rPr>
            <w:noProof/>
            <w:webHidden/>
          </w:rPr>
          <w:t>17</w:t>
        </w:r>
        <w:r w:rsidR="00621D8B">
          <w:rPr>
            <w:noProof/>
            <w:webHidden/>
          </w:rPr>
          <w:fldChar w:fldCharType="end"/>
        </w:r>
      </w:hyperlink>
    </w:p>
    <w:p w14:paraId="518B7E5D" w14:textId="77777777" w:rsidR="00621D8B" w:rsidRDefault="00150B44">
      <w:pPr>
        <w:pStyle w:val="TOC3"/>
        <w:tabs>
          <w:tab w:val="right" w:leader="dot" w:pos="9111"/>
        </w:tabs>
        <w:rPr>
          <w:rFonts w:asciiTheme="minorHAnsi" w:eastAsiaTheme="minorEastAsia" w:hAnsiTheme="minorHAnsi" w:cstheme="minorBidi"/>
          <w:noProof/>
          <w:sz w:val="22"/>
          <w:szCs w:val="22"/>
        </w:rPr>
      </w:pPr>
      <w:hyperlink w:anchor="_Toc26295643" w:history="1">
        <w:r w:rsidR="00621D8B" w:rsidRPr="00007E62">
          <w:rPr>
            <w:rStyle w:val="Hyperlink"/>
            <w:noProof/>
          </w:rPr>
          <w:t>4.7.2 Người dân</w:t>
        </w:r>
        <w:r w:rsidR="00621D8B">
          <w:rPr>
            <w:noProof/>
            <w:webHidden/>
          </w:rPr>
          <w:tab/>
        </w:r>
        <w:r w:rsidR="00621D8B">
          <w:rPr>
            <w:noProof/>
            <w:webHidden/>
          </w:rPr>
          <w:fldChar w:fldCharType="begin"/>
        </w:r>
        <w:r w:rsidR="00621D8B">
          <w:rPr>
            <w:noProof/>
            <w:webHidden/>
          </w:rPr>
          <w:instrText xml:space="preserve"> PAGEREF _Toc26295643 \h </w:instrText>
        </w:r>
        <w:r w:rsidR="00621D8B">
          <w:rPr>
            <w:noProof/>
            <w:webHidden/>
          </w:rPr>
        </w:r>
        <w:r w:rsidR="00621D8B">
          <w:rPr>
            <w:noProof/>
            <w:webHidden/>
          </w:rPr>
          <w:fldChar w:fldCharType="separate"/>
        </w:r>
        <w:r w:rsidR="00621D8B">
          <w:rPr>
            <w:noProof/>
            <w:webHidden/>
          </w:rPr>
          <w:t>18</w:t>
        </w:r>
        <w:r w:rsidR="00621D8B">
          <w:rPr>
            <w:noProof/>
            <w:webHidden/>
          </w:rPr>
          <w:fldChar w:fldCharType="end"/>
        </w:r>
      </w:hyperlink>
    </w:p>
    <w:p w14:paraId="6F7BA14E"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44" w:history="1">
        <w:r w:rsidR="00621D8B" w:rsidRPr="00007E62">
          <w:rPr>
            <w:rStyle w:val="Hyperlink"/>
            <w:noProof/>
          </w:rPr>
          <w:t>CÂU  5: Chuyển sơ đồ lớp sang mô hình ERD</w:t>
        </w:r>
        <w:r w:rsidR="00621D8B">
          <w:rPr>
            <w:noProof/>
            <w:webHidden/>
          </w:rPr>
          <w:tab/>
        </w:r>
        <w:r w:rsidR="00621D8B">
          <w:rPr>
            <w:noProof/>
            <w:webHidden/>
          </w:rPr>
          <w:fldChar w:fldCharType="begin"/>
        </w:r>
        <w:r w:rsidR="00621D8B">
          <w:rPr>
            <w:noProof/>
            <w:webHidden/>
          </w:rPr>
          <w:instrText xml:space="preserve"> PAGEREF _Toc26295644 \h </w:instrText>
        </w:r>
        <w:r w:rsidR="00621D8B">
          <w:rPr>
            <w:noProof/>
            <w:webHidden/>
          </w:rPr>
        </w:r>
        <w:r w:rsidR="00621D8B">
          <w:rPr>
            <w:noProof/>
            <w:webHidden/>
          </w:rPr>
          <w:fldChar w:fldCharType="separate"/>
        </w:r>
        <w:r w:rsidR="00621D8B">
          <w:rPr>
            <w:noProof/>
            <w:webHidden/>
          </w:rPr>
          <w:t>19</w:t>
        </w:r>
        <w:r w:rsidR="00621D8B">
          <w:rPr>
            <w:noProof/>
            <w:webHidden/>
          </w:rPr>
          <w:fldChar w:fldCharType="end"/>
        </w:r>
      </w:hyperlink>
    </w:p>
    <w:p w14:paraId="74E82046" w14:textId="77777777" w:rsidR="00621D8B" w:rsidRDefault="00150B44">
      <w:pPr>
        <w:pStyle w:val="TOC1"/>
        <w:tabs>
          <w:tab w:val="right" w:leader="dot" w:pos="9111"/>
        </w:tabs>
        <w:rPr>
          <w:rFonts w:asciiTheme="minorHAnsi" w:eastAsiaTheme="minorEastAsia" w:hAnsiTheme="minorHAnsi" w:cstheme="minorBidi"/>
          <w:noProof/>
          <w:sz w:val="22"/>
          <w:szCs w:val="22"/>
        </w:rPr>
      </w:pPr>
      <w:hyperlink w:anchor="_Toc26295645" w:history="1">
        <w:r w:rsidR="00621D8B" w:rsidRPr="00007E62">
          <w:rPr>
            <w:rStyle w:val="Hyperlink"/>
            <w:noProof/>
          </w:rPr>
          <w:t>CÂU 6: Chuyển mô hình ERD sang mô hình quan hệ</w:t>
        </w:r>
        <w:r w:rsidR="00621D8B">
          <w:rPr>
            <w:noProof/>
            <w:webHidden/>
          </w:rPr>
          <w:tab/>
        </w:r>
        <w:r w:rsidR="00621D8B">
          <w:rPr>
            <w:noProof/>
            <w:webHidden/>
          </w:rPr>
          <w:fldChar w:fldCharType="begin"/>
        </w:r>
        <w:r w:rsidR="00621D8B">
          <w:rPr>
            <w:noProof/>
            <w:webHidden/>
          </w:rPr>
          <w:instrText xml:space="preserve"> PAGEREF _Toc26295645 \h </w:instrText>
        </w:r>
        <w:r w:rsidR="00621D8B">
          <w:rPr>
            <w:noProof/>
            <w:webHidden/>
          </w:rPr>
        </w:r>
        <w:r w:rsidR="00621D8B">
          <w:rPr>
            <w:noProof/>
            <w:webHidden/>
          </w:rPr>
          <w:fldChar w:fldCharType="separate"/>
        </w:r>
        <w:r w:rsidR="00621D8B">
          <w:rPr>
            <w:noProof/>
            <w:webHidden/>
          </w:rPr>
          <w:t>20</w:t>
        </w:r>
        <w:r w:rsidR="00621D8B">
          <w:rPr>
            <w:noProof/>
            <w:webHidden/>
          </w:rPr>
          <w:fldChar w:fldCharType="end"/>
        </w:r>
      </w:hyperlink>
    </w:p>
    <w:p w14:paraId="56B6C604" w14:textId="77777777" w:rsidR="00EC4E86" w:rsidRPr="007E6AB9" w:rsidRDefault="00EC4E86" w:rsidP="002D796D">
      <w:pPr>
        <w:pStyle w:val="Chng"/>
        <w:jc w:val="center"/>
      </w:pPr>
      <w:r>
        <w:fldChar w:fldCharType="end"/>
      </w:r>
    </w:p>
    <w:p w14:paraId="5F4DC112" w14:textId="77777777" w:rsidR="007E6AB9" w:rsidRPr="005D5C20" w:rsidRDefault="007E6AB9" w:rsidP="00291721">
      <w:pPr>
        <w:pStyle w:val="Nidungvnbn"/>
      </w:pPr>
    </w:p>
    <w:p w14:paraId="291C7139" w14:textId="549F8133" w:rsidR="007B1A23" w:rsidRDefault="007B1A23" w:rsidP="00EC4E86">
      <w:pPr>
        <w:spacing w:after="200" w:line="276" w:lineRule="auto"/>
        <w:rPr>
          <w:sz w:val="26"/>
          <w:szCs w:val="26"/>
        </w:rPr>
      </w:pPr>
      <w:r>
        <w:rPr>
          <w:sz w:val="26"/>
          <w:szCs w:val="26"/>
        </w:rPr>
        <w:br w:type="page"/>
      </w:r>
    </w:p>
    <w:p w14:paraId="427D3467" w14:textId="77777777" w:rsidR="00D165F0" w:rsidRDefault="00D165F0" w:rsidP="00EC4E86">
      <w:pPr>
        <w:pStyle w:val="Tiumccp1"/>
        <w:outlineLvl w:val="0"/>
        <w:rPr>
          <w:sz w:val="32"/>
        </w:rPr>
      </w:pPr>
      <w:bookmarkStart w:id="8" w:name="_Toc26295615"/>
    </w:p>
    <w:p w14:paraId="74B70AD0" w14:textId="1DD3093B" w:rsidR="006D1FAA" w:rsidRDefault="00EC4E86" w:rsidP="00EC4E86">
      <w:pPr>
        <w:pStyle w:val="Tiumccp1"/>
        <w:outlineLvl w:val="0"/>
        <w:rPr>
          <w:sz w:val="32"/>
        </w:rPr>
      </w:pPr>
      <w:r>
        <w:rPr>
          <w:sz w:val="32"/>
        </w:rPr>
        <w:t>CÂU</w:t>
      </w:r>
      <w:r w:rsidR="006D1FAA">
        <w:rPr>
          <w:sz w:val="32"/>
        </w:rPr>
        <w:t xml:space="preserve"> 1: </w:t>
      </w:r>
      <w:r w:rsidR="006D1FAA" w:rsidRPr="00403B1F">
        <w:rPr>
          <w:sz w:val="32"/>
        </w:rPr>
        <w:t>Khảo sát hệ thống: phỏng vấn, thu thập biểu mẫu, viết đặc tả</w:t>
      </w:r>
      <w:bookmarkEnd w:id="8"/>
    </w:p>
    <w:p w14:paraId="3BC0692B" w14:textId="5010B295" w:rsidR="00B4435D" w:rsidRDefault="009F04FE" w:rsidP="00EC4E86">
      <w:pPr>
        <w:pStyle w:val="Chng"/>
        <w:outlineLvl w:val="1"/>
      </w:pPr>
      <w:bookmarkStart w:id="9" w:name="_Toc26295616"/>
      <w:r>
        <w:t>1</w:t>
      </w:r>
      <w:r w:rsidR="00B4435D">
        <w:t>.1 Phỏng vấn</w:t>
      </w:r>
      <w:r>
        <w:t>, biểu mẫu</w:t>
      </w:r>
      <w:bookmarkEnd w:id="9"/>
    </w:p>
    <w:p w14:paraId="6640D64E" w14:textId="77777777" w:rsidR="00D165F0" w:rsidRDefault="00D165F0" w:rsidP="00B4435D">
      <w:pPr>
        <w:pStyle w:val="Chng"/>
      </w:pPr>
    </w:p>
    <w:p w14:paraId="2712DCD7" w14:textId="5F8F59E8" w:rsidR="00CD13EC" w:rsidRPr="00351012" w:rsidRDefault="0095270C" w:rsidP="00B4435D">
      <w:pPr>
        <w:pStyle w:val="Chng"/>
        <w:rPr>
          <w:sz w:val="26"/>
          <w:szCs w:val="26"/>
        </w:rPr>
      </w:pPr>
      <w:r>
        <w:tab/>
      </w:r>
    </w:p>
    <w:p w14:paraId="55C5E5F5" w14:textId="77777777" w:rsidR="00D165F0" w:rsidRDefault="00D165F0" w:rsidP="00EC4E86">
      <w:pPr>
        <w:pStyle w:val="Chng"/>
        <w:outlineLvl w:val="1"/>
      </w:pPr>
      <w:bookmarkStart w:id="10" w:name="_Toc26295617"/>
      <w:bookmarkStart w:id="11" w:name="_Toc387692917"/>
    </w:p>
    <w:p w14:paraId="03F06EF6" w14:textId="77777777" w:rsidR="00D165F0" w:rsidRDefault="00D165F0" w:rsidP="00EC4E86">
      <w:pPr>
        <w:pStyle w:val="Chng"/>
        <w:outlineLvl w:val="1"/>
      </w:pPr>
    </w:p>
    <w:tbl>
      <w:tblPr>
        <w:tblStyle w:val="TableGrid"/>
        <w:tblpPr w:leftFromText="180" w:rightFromText="180" w:vertAnchor="page" w:horzAnchor="margin" w:tblpXSpec="center" w:tblpY="1526"/>
        <w:tblW w:w="10433" w:type="dxa"/>
        <w:tblLook w:val="04A0" w:firstRow="1" w:lastRow="0" w:firstColumn="1" w:lastColumn="0" w:noHBand="0" w:noVBand="1"/>
      </w:tblPr>
      <w:tblGrid>
        <w:gridCol w:w="5682"/>
        <w:gridCol w:w="4751"/>
      </w:tblGrid>
      <w:tr w:rsidR="00D165F0" w:rsidRPr="00C32A2A" w14:paraId="3BA31146" w14:textId="77777777" w:rsidTr="00A833CE">
        <w:trPr>
          <w:trHeight w:val="5024"/>
        </w:trPr>
        <w:tc>
          <w:tcPr>
            <w:tcW w:w="5682" w:type="dxa"/>
          </w:tcPr>
          <w:p w14:paraId="337D7452" w14:textId="5E99A52D" w:rsidR="00D165F0" w:rsidRDefault="00D165F0" w:rsidP="00A833CE">
            <w:pPr>
              <w:rPr>
                <w:sz w:val="26"/>
                <w:szCs w:val="26"/>
              </w:rPr>
            </w:pPr>
            <w:r>
              <w:rPr>
                <w:sz w:val="26"/>
                <w:szCs w:val="26"/>
              </w:rPr>
              <w:lastRenderedPageBreak/>
              <w:t>Chào anh chúng tôi đang có 1 dự án thiết kế phần mềm quản lí phường, chúng tôi đang thu thập yêu cầu từ khách hàng anh có thể trả lời một số câu hỏi được không ?</w:t>
            </w:r>
          </w:p>
          <w:p w14:paraId="6EE44826" w14:textId="77777777" w:rsidR="00D165F0" w:rsidRDefault="00D165F0" w:rsidP="00A833CE">
            <w:pPr>
              <w:rPr>
                <w:sz w:val="26"/>
                <w:szCs w:val="26"/>
              </w:rPr>
            </w:pPr>
            <w:r>
              <w:rPr>
                <w:sz w:val="26"/>
                <w:szCs w:val="26"/>
              </w:rPr>
              <w:t xml:space="preserve">Câu 1: </w:t>
            </w:r>
          </w:p>
          <w:p w14:paraId="46B0DC41" w14:textId="77777777" w:rsidR="00D165F0" w:rsidRPr="00C32A2A" w:rsidRDefault="00D165F0" w:rsidP="00A833CE">
            <w:pPr>
              <w:rPr>
                <w:sz w:val="26"/>
                <w:szCs w:val="26"/>
              </w:rPr>
            </w:pPr>
            <w:r>
              <w:rPr>
                <w:sz w:val="26"/>
                <w:szCs w:val="26"/>
              </w:rPr>
              <w:t>Anh nghĩ chương trình cần có những thông tin gì từ 1 tài khoản người dân ?</w:t>
            </w:r>
          </w:p>
          <w:p w14:paraId="09FE8C99" w14:textId="77777777" w:rsidR="00D165F0" w:rsidRPr="00C32A2A" w:rsidRDefault="00D165F0" w:rsidP="00A833CE">
            <w:pPr>
              <w:rPr>
                <w:sz w:val="26"/>
                <w:szCs w:val="26"/>
              </w:rPr>
            </w:pPr>
          </w:p>
          <w:p w14:paraId="05647B0A" w14:textId="77777777" w:rsidR="00D165F0" w:rsidRPr="00C32A2A" w:rsidRDefault="00D165F0" w:rsidP="00A833CE">
            <w:pPr>
              <w:rPr>
                <w:sz w:val="26"/>
                <w:szCs w:val="26"/>
              </w:rPr>
            </w:pPr>
          </w:p>
          <w:p w14:paraId="7AD0DD9C" w14:textId="77777777" w:rsidR="00D165F0" w:rsidRPr="00C32A2A" w:rsidRDefault="00D165F0" w:rsidP="00A833CE">
            <w:pPr>
              <w:rPr>
                <w:sz w:val="26"/>
                <w:szCs w:val="26"/>
              </w:rPr>
            </w:pPr>
          </w:p>
          <w:p w14:paraId="39D2A59B" w14:textId="77777777" w:rsidR="00D165F0" w:rsidRPr="00C32A2A" w:rsidRDefault="00D165F0" w:rsidP="00A833CE">
            <w:pPr>
              <w:rPr>
                <w:sz w:val="26"/>
                <w:szCs w:val="26"/>
              </w:rPr>
            </w:pPr>
            <w:r w:rsidRPr="00C32A2A">
              <w:rPr>
                <w:sz w:val="26"/>
                <w:szCs w:val="26"/>
              </w:rPr>
              <w:t xml:space="preserve">Câu 2: </w:t>
            </w:r>
            <w:r>
              <w:rPr>
                <w:sz w:val="26"/>
                <w:szCs w:val="26"/>
              </w:rPr>
              <w:t>Chương trình có cần chức năng kiểm tra thông tin không ?</w:t>
            </w:r>
          </w:p>
          <w:p w14:paraId="6127EF91" w14:textId="77777777" w:rsidR="00D165F0" w:rsidRPr="00C32A2A" w:rsidRDefault="00D165F0" w:rsidP="00A833CE">
            <w:pPr>
              <w:rPr>
                <w:sz w:val="26"/>
                <w:szCs w:val="26"/>
              </w:rPr>
            </w:pPr>
          </w:p>
          <w:p w14:paraId="541E79B9" w14:textId="77777777" w:rsidR="00D165F0" w:rsidRPr="00C32A2A" w:rsidRDefault="00D165F0" w:rsidP="00A833CE">
            <w:pPr>
              <w:rPr>
                <w:sz w:val="26"/>
                <w:szCs w:val="26"/>
              </w:rPr>
            </w:pPr>
          </w:p>
          <w:p w14:paraId="30308533" w14:textId="77777777" w:rsidR="00D165F0" w:rsidRPr="00C32A2A" w:rsidRDefault="00D165F0" w:rsidP="00A833CE">
            <w:pPr>
              <w:rPr>
                <w:sz w:val="26"/>
                <w:szCs w:val="26"/>
              </w:rPr>
            </w:pPr>
          </w:p>
          <w:p w14:paraId="5072CAF2" w14:textId="77777777" w:rsidR="00D165F0" w:rsidRPr="00C32A2A" w:rsidRDefault="00D165F0" w:rsidP="00A833CE">
            <w:pPr>
              <w:rPr>
                <w:sz w:val="26"/>
                <w:szCs w:val="26"/>
              </w:rPr>
            </w:pPr>
          </w:p>
          <w:p w14:paraId="5EE08273" w14:textId="78F3918A" w:rsidR="00D165F0" w:rsidRPr="00C32A2A" w:rsidRDefault="00D165F0" w:rsidP="00A833CE">
            <w:pPr>
              <w:rPr>
                <w:sz w:val="26"/>
                <w:szCs w:val="26"/>
              </w:rPr>
            </w:pPr>
            <w:r w:rsidRPr="00C32A2A">
              <w:rPr>
                <w:sz w:val="26"/>
                <w:szCs w:val="26"/>
              </w:rPr>
              <w:t xml:space="preserve">Câu 3: </w:t>
            </w:r>
            <w:r>
              <w:rPr>
                <w:sz w:val="26"/>
                <w:szCs w:val="26"/>
              </w:rPr>
              <w:t xml:space="preserve"> Chương trình có cần chức năng thay đổi mật khẩu không ?</w:t>
            </w:r>
          </w:p>
          <w:p w14:paraId="65F95C21" w14:textId="77777777" w:rsidR="00D165F0" w:rsidRPr="00C32A2A" w:rsidRDefault="00D165F0" w:rsidP="00A833CE">
            <w:pPr>
              <w:rPr>
                <w:sz w:val="26"/>
                <w:szCs w:val="26"/>
              </w:rPr>
            </w:pPr>
          </w:p>
          <w:p w14:paraId="2A503C79" w14:textId="77777777" w:rsidR="00D165F0" w:rsidRPr="00C32A2A" w:rsidRDefault="00D165F0" w:rsidP="00A833CE">
            <w:pPr>
              <w:rPr>
                <w:sz w:val="26"/>
                <w:szCs w:val="26"/>
              </w:rPr>
            </w:pPr>
          </w:p>
          <w:p w14:paraId="632CC9AB" w14:textId="77777777" w:rsidR="00D165F0" w:rsidRPr="00C32A2A" w:rsidRDefault="00D165F0" w:rsidP="00A833CE">
            <w:pPr>
              <w:rPr>
                <w:sz w:val="26"/>
                <w:szCs w:val="26"/>
              </w:rPr>
            </w:pPr>
          </w:p>
          <w:p w14:paraId="48418B8C" w14:textId="7DAD32D0" w:rsidR="00D165F0" w:rsidRDefault="00D165F0" w:rsidP="00A833CE">
            <w:pPr>
              <w:rPr>
                <w:sz w:val="26"/>
                <w:szCs w:val="26"/>
              </w:rPr>
            </w:pPr>
            <w:r w:rsidRPr="00C32A2A">
              <w:rPr>
                <w:sz w:val="26"/>
                <w:szCs w:val="26"/>
              </w:rPr>
              <w:t xml:space="preserve">Câu 4: </w:t>
            </w:r>
            <w:r w:rsidR="00CF5A79">
              <w:rPr>
                <w:sz w:val="26"/>
                <w:szCs w:val="26"/>
              </w:rPr>
              <w:t>Anh có yêu cầu gì về thời gian tối đa mở chương trình</w:t>
            </w:r>
          </w:p>
          <w:p w14:paraId="3441E276" w14:textId="63A31952" w:rsidR="00CF5A79" w:rsidRPr="00CF5A79" w:rsidRDefault="00CF5A79" w:rsidP="00CF5A79">
            <w:pPr>
              <w:pStyle w:val="ListParagraph"/>
              <w:numPr>
                <w:ilvl w:val="0"/>
                <w:numId w:val="28"/>
              </w:numPr>
              <w:rPr>
                <w:sz w:val="26"/>
                <w:szCs w:val="26"/>
              </w:rPr>
            </w:pPr>
            <w:r>
              <w:rPr>
                <w:sz w:val="26"/>
                <w:szCs w:val="26"/>
              </w:rPr>
              <w:t>5s   B. 1s   C. 10s   D. 15s</w:t>
            </w:r>
          </w:p>
          <w:p w14:paraId="15935F51" w14:textId="77777777" w:rsidR="00D165F0" w:rsidRPr="00C32A2A" w:rsidRDefault="00D165F0" w:rsidP="00A833CE">
            <w:pPr>
              <w:rPr>
                <w:sz w:val="26"/>
                <w:szCs w:val="26"/>
              </w:rPr>
            </w:pPr>
          </w:p>
          <w:p w14:paraId="51BC57A7" w14:textId="77777777" w:rsidR="00D165F0" w:rsidRPr="00C32A2A" w:rsidRDefault="00D165F0" w:rsidP="00A833CE">
            <w:pPr>
              <w:rPr>
                <w:sz w:val="26"/>
                <w:szCs w:val="26"/>
              </w:rPr>
            </w:pPr>
          </w:p>
          <w:p w14:paraId="36B76A4B" w14:textId="77777777" w:rsidR="00D165F0" w:rsidRDefault="00D165F0" w:rsidP="0019453C">
            <w:pPr>
              <w:jc w:val="both"/>
              <w:rPr>
                <w:sz w:val="26"/>
                <w:szCs w:val="26"/>
              </w:rPr>
            </w:pPr>
            <w:r w:rsidRPr="00C32A2A">
              <w:rPr>
                <w:sz w:val="26"/>
                <w:szCs w:val="26"/>
              </w:rPr>
              <w:t xml:space="preserve">Câu 5: </w:t>
            </w:r>
            <w:r w:rsidR="0019453C">
              <w:rPr>
                <w:sz w:val="26"/>
                <w:szCs w:val="26"/>
              </w:rPr>
              <w:t>Anh có yêu cầu gì về tính sẵn sàng của chương trình ?</w:t>
            </w:r>
          </w:p>
          <w:p w14:paraId="1F8B0F08" w14:textId="0BE29578" w:rsidR="0019453C" w:rsidRPr="0019453C" w:rsidRDefault="0019453C" w:rsidP="0019453C">
            <w:pPr>
              <w:pStyle w:val="ListParagraph"/>
              <w:numPr>
                <w:ilvl w:val="0"/>
                <w:numId w:val="29"/>
              </w:numPr>
              <w:jc w:val="both"/>
              <w:rPr>
                <w:sz w:val="26"/>
                <w:szCs w:val="26"/>
              </w:rPr>
            </w:pPr>
            <w:r>
              <w:rPr>
                <w:sz w:val="26"/>
                <w:szCs w:val="26"/>
              </w:rPr>
              <w:t xml:space="preserve">Luôn dùng được 24/24   B. Dùng được 24/24 </w:t>
            </w:r>
            <w:r w:rsidR="001C6F19">
              <w:rPr>
                <w:sz w:val="26"/>
                <w:szCs w:val="26"/>
              </w:rPr>
              <w:t>nhưng 1 tháng bảo trì một lần.</w:t>
            </w:r>
            <w:bookmarkStart w:id="12" w:name="_GoBack"/>
            <w:bookmarkEnd w:id="12"/>
          </w:p>
        </w:tc>
        <w:tc>
          <w:tcPr>
            <w:tcW w:w="4751" w:type="dxa"/>
          </w:tcPr>
          <w:p w14:paraId="34CC6838" w14:textId="77777777" w:rsidR="00D165F0" w:rsidRDefault="00D165F0" w:rsidP="00A833CE">
            <w:pPr>
              <w:pStyle w:val="ListParagraph"/>
              <w:rPr>
                <w:sz w:val="26"/>
                <w:szCs w:val="26"/>
              </w:rPr>
            </w:pPr>
          </w:p>
          <w:p w14:paraId="20C6FCAB" w14:textId="77777777" w:rsidR="00D165F0" w:rsidRDefault="00D165F0" w:rsidP="00A833CE">
            <w:pPr>
              <w:pStyle w:val="ListParagraph"/>
              <w:rPr>
                <w:sz w:val="26"/>
                <w:szCs w:val="26"/>
              </w:rPr>
            </w:pPr>
          </w:p>
          <w:p w14:paraId="0CD7FB2D" w14:textId="77777777" w:rsidR="00D165F0" w:rsidRDefault="00D165F0" w:rsidP="00A833CE">
            <w:pPr>
              <w:pStyle w:val="ListParagraph"/>
              <w:rPr>
                <w:sz w:val="26"/>
                <w:szCs w:val="26"/>
              </w:rPr>
            </w:pPr>
          </w:p>
          <w:p w14:paraId="54CB92A9" w14:textId="77777777" w:rsidR="00D165F0" w:rsidRDefault="00D165F0" w:rsidP="00A833CE">
            <w:pPr>
              <w:pStyle w:val="ListParagraph"/>
              <w:rPr>
                <w:sz w:val="26"/>
                <w:szCs w:val="26"/>
              </w:rPr>
            </w:pPr>
          </w:p>
          <w:p w14:paraId="20C648C5" w14:textId="77777777" w:rsidR="00D165F0" w:rsidRPr="00D165F0" w:rsidRDefault="00D165F0" w:rsidP="00D165F0">
            <w:pPr>
              <w:rPr>
                <w:sz w:val="26"/>
                <w:szCs w:val="26"/>
              </w:rPr>
            </w:pPr>
            <w:r w:rsidRPr="00D165F0">
              <w:rPr>
                <w:sz w:val="26"/>
                <w:szCs w:val="26"/>
              </w:rPr>
              <w:t>Trả lời:</w:t>
            </w:r>
          </w:p>
          <w:p w14:paraId="71E26C34" w14:textId="77777777" w:rsidR="00D165F0" w:rsidRPr="00D165F0" w:rsidRDefault="00D165F0" w:rsidP="00D165F0">
            <w:pPr>
              <w:rPr>
                <w:sz w:val="26"/>
                <w:szCs w:val="26"/>
              </w:rPr>
            </w:pPr>
            <w:r w:rsidRPr="00D165F0">
              <w:rPr>
                <w:sz w:val="26"/>
                <w:szCs w:val="26"/>
              </w:rPr>
              <w:t>Tài khoản người dân cần ít nhất là họ tên, địa chỉ nhà của họ sau đó có thể thêm những thông tin khác.</w:t>
            </w:r>
          </w:p>
          <w:p w14:paraId="165E0167" w14:textId="77777777" w:rsidR="00D165F0" w:rsidRDefault="00D165F0" w:rsidP="00A833CE">
            <w:pPr>
              <w:pStyle w:val="ListParagraph"/>
              <w:rPr>
                <w:sz w:val="26"/>
                <w:szCs w:val="26"/>
              </w:rPr>
            </w:pPr>
          </w:p>
          <w:p w14:paraId="2F687F4C" w14:textId="77777777" w:rsidR="00D165F0" w:rsidRPr="00C32A2A" w:rsidRDefault="00D165F0" w:rsidP="00A833CE">
            <w:pPr>
              <w:pStyle w:val="ListParagraph"/>
              <w:rPr>
                <w:sz w:val="26"/>
                <w:szCs w:val="26"/>
              </w:rPr>
            </w:pPr>
          </w:p>
          <w:p w14:paraId="56E846E6" w14:textId="77777777" w:rsidR="00D165F0" w:rsidRPr="00D165F0" w:rsidRDefault="00D165F0" w:rsidP="00D165F0">
            <w:pPr>
              <w:rPr>
                <w:sz w:val="26"/>
                <w:szCs w:val="26"/>
              </w:rPr>
            </w:pPr>
            <w:r w:rsidRPr="00D165F0">
              <w:rPr>
                <w:sz w:val="26"/>
                <w:szCs w:val="26"/>
              </w:rPr>
              <w:t xml:space="preserve">Trả lời: </w:t>
            </w:r>
          </w:p>
          <w:p w14:paraId="27F4B98D" w14:textId="5D394406" w:rsidR="00D165F0" w:rsidRPr="00D165F0" w:rsidRDefault="00D165F0" w:rsidP="00D165F0">
            <w:pPr>
              <w:rPr>
                <w:sz w:val="26"/>
                <w:szCs w:val="26"/>
              </w:rPr>
            </w:pPr>
            <w:r w:rsidRPr="00D165F0">
              <w:rPr>
                <w:sz w:val="26"/>
                <w:szCs w:val="26"/>
              </w:rPr>
              <w:t>Tôi đồng ý, với chức năng đó, người dùng có thể kiểm tra và báo cáo lại nếu có gì đó bị sai lệch.</w:t>
            </w:r>
          </w:p>
          <w:p w14:paraId="727F2173" w14:textId="77777777" w:rsidR="00D165F0" w:rsidRDefault="00D165F0" w:rsidP="00A833CE">
            <w:pPr>
              <w:pStyle w:val="ListParagraph"/>
              <w:rPr>
                <w:sz w:val="26"/>
                <w:szCs w:val="26"/>
              </w:rPr>
            </w:pPr>
          </w:p>
          <w:p w14:paraId="4E7A70D5" w14:textId="77777777" w:rsidR="00D165F0" w:rsidRPr="00D165F0" w:rsidRDefault="00D165F0" w:rsidP="00D165F0">
            <w:pPr>
              <w:rPr>
                <w:sz w:val="26"/>
                <w:szCs w:val="26"/>
              </w:rPr>
            </w:pPr>
          </w:p>
          <w:p w14:paraId="4A47743E" w14:textId="77777777" w:rsidR="00D165F0" w:rsidRPr="00D165F0" w:rsidRDefault="00D165F0" w:rsidP="00D165F0">
            <w:pPr>
              <w:rPr>
                <w:sz w:val="26"/>
                <w:szCs w:val="26"/>
              </w:rPr>
            </w:pPr>
            <w:r w:rsidRPr="00D165F0">
              <w:rPr>
                <w:sz w:val="26"/>
                <w:szCs w:val="26"/>
              </w:rPr>
              <w:t xml:space="preserve">Trả lời: </w:t>
            </w:r>
          </w:p>
          <w:p w14:paraId="244D4A58" w14:textId="5E0C0D68" w:rsidR="00CF5A79" w:rsidRDefault="00CF5A79" w:rsidP="00CF5A79">
            <w:pPr>
              <w:rPr>
                <w:sz w:val="26"/>
                <w:szCs w:val="26"/>
              </w:rPr>
            </w:pPr>
            <w:r>
              <w:rPr>
                <w:sz w:val="26"/>
                <w:szCs w:val="26"/>
              </w:rPr>
              <w:t>Tôi đồng ý.</w:t>
            </w:r>
          </w:p>
          <w:p w14:paraId="0F6B276D" w14:textId="77777777" w:rsidR="00CF5A79" w:rsidRDefault="00CF5A79" w:rsidP="00CF5A79">
            <w:pPr>
              <w:rPr>
                <w:sz w:val="26"/>
                <w:szCs w:val="26"/>
              </w:rPr>
            </w:pPr>
          </w:p>
          <w:p w14:paraId="1CD42F81" w14:textId="77777777" w:rsidR="00CF5A79" w:rsidRDefault="00CF5A79" w:rsidP="00CF5A79">
            <w:pPr>
              <w:rPr>
                <w:sz w:val="26"/>
                <w:szCs w:val="26"/>
              </w:rPr>
            </w:pPr>
          </w:p>
          <w:p w14:paraId="132F3677" w14:textId="77777777" w:rsidR="00CF5A79" w:rsidRPr="00CF5A79" w:rsidRDefault="00CF5A79" w:rsidP="00CF5A79">
            <w:pPr>
              <w:rPr>
                <w:sz w:val="26"/>
                <w:szCs w:val="26"/>
              </w:rPr>
            </w:pPr>
          </w:p>
          <w:p w14:paraId="2F6E330F" w14:textId="77777777" w:rsidR="00D165F0" w:rsidRPr="00CF5A79" w:rsidRDefault="00D165F0" w:rsidP="00CF5A79">
            <w:pPr>
              <w:rPr>
                <w:sz w:val="26"/>
                <w:szCs w:val="26"/>
              </w:rPr>
            </w:pPr>
            <w:r w:rsidRPr="00CF5A79">
              <w:rPr>
                <w:sz w:val="26"/>
                <w:szCs w:val="26"/>
              </w:rPr>
              <w:t>Trả lời:</w:t>
            </w:r>
          </w:p>
          <w:p w14:paraId="31A9999F" w14:textId="7ECA92CE" w:rsidR="00D165F0" w:rsidRPr="00C32A2A" w:rsidRDefault="00CF5A79" w:rsidP="00A833CE">
            <w:pPr>
              <w:rPr>
                <w:sz w:val="26"/>
                <w:szCs w:val="26"/>
              </w:rPr>
            </w:pPr>
            <w:r>
              <w:rPr>
                <w:sz w:val="26"/>
                <w:szCs w:val="26"/>
              </w:rPr>
              <w:t>Tôi muốn chương trình chạy trung bình từ 1s đến 5s</w:t>
            </w:r>
          </w:p>
          <w:p w14:paraId="52773410" w14:textId="77777777" w:rsidR="00D165F0" w:rsidRDefault="00D165F0" w:rsidP="00A833CE">
            <w:pPr>
              <w:rPr>
                <w:sz w:val="26"/>
                <w:szCs w:val="26"/>
              </w:rPr>
            </w:pPr>
          </w:p>
          <w:p w14:paraId="5F6F4430" w14:textId="77777777" w:rsidR="0019453C" w:rsidRPr="00C32A2A" w:rsidRDefault="0019453C" w:rsidP="00A833CE">
            <w:pPr>
              <w:rPr>
                <w:sz w:val="26"/>
                <w:szCs w:val="26"/>
              </w:rPr>
            </w:pPr>
          </w:p>
          <w:p w14:paraId="421538B5" w14:textId="77777777" w:rsidR="00D165F0" w:rsidRPr="00C32A2A" w:rsidRDefault="00D165F0" w:rsidP="00A833CE">
            <w:pPr>
              <w:rPr>
                <w:sz w:val="26"/>
                <w:szCs w:val="26"/>
              </w:rPr>
            </w:pPr>
            <w:r w:rsidRPr="00C32A2A">
              <w:rPr>
                <w:sz w:val="26"/>
                <w:szCs w:val="26"/>
              </w:rPr>
              <w:t>Trả lời:</w:t>
            </w:r>
          </w:p>
          <w:p w14:paraId="432D4B00" w14:textId="48CD2C23" w:rsidR="00D165F0" w:rsidRPr="00C32A2A" w:rsidRDefault="0019453C" w:rsidP="00A833CE">
            <w:pPr>
              <w:rPr>
                <w:sz w:val="26"/>
                <w:szCs w:val="26"/>
              </w:rPr>
            </w:pPr>
            <w:r>
              <w:rPr>
                <w:sz w:val="26"/>
                <w:szCs w:val="26"/>
              </w:rPr>
              <w:t xml:space="preserve">Tất nhiên là A, nhưng để cho </w:t>
            </w:r>
            <w:r w:rsidR="00370B30">
              <w:rPr>
                <w:sz w:val="26"/>
                <w:szCs w:val="26"/>
              </w:rPr>
              <w:t>chương trình chạy ổn định thì bảo trì cũng cần thiết.</w:t>
            </w:r>
          </w:p>
        </w:tc>
      </w:tr>
    </w:tbl>
    <w:p w14:paraId="39DD887E" w14:textId="77777777" w:rsidR="00D165F0" w:rsidRDefault="00D165F0" w:rsidP="00EC4E86">
      <w:pPr>
        <w:pStyle w:val="Chng"/>
        <w:outlineLvl w:val="1"/>
      </w:pPr>
    </w:p>
    <w:p w14:paraId="02CA1B4D" w14:textId="77777777" w:rsidR="00D165F0" w:rsidRDefault="00D165F0" w:rsidP="00EC4E86">
      <w:pPr>
        <w:pStyle w:val="Chng"/>
        <w:outlineLvl w:val="1"/>
      </w:pPr>
    </w:p>
    <w:p w14:paraId="1C560CE6" w14:textId="76C1EFB2" w:rsidR="00080BC7" w:rsidRDefault="009F04FE" w:rsidP="00EC4E86">
      <w:pPr>
        <w:pStyle w:val="Chng"/>
        <w:outlineLvl w:val="1"/>
      </w:pPr>
      <w:r>
        <w:t>1.2 Đặc tả</w:t>
      </w:r>
      <w:bookmarkEnd w:id="10"/>
    </w:p>
    <w:p w14:paraId="09156977" w14:textId="6271824F" w:rsidR="00080BC7" w:rsidRDefault="00080BC7" w:rsidP="00EC4E86">
      <w:pPr>
        <w:pStyle w:val="Chng"/>
        <w:outlineLvl w:val="2"/>
      </w:pPr>
      <w:bookmarkStart w:id="13" w:name="_Toc26295618"/>
      <w:r>
        <w:t>1.2.1 Đặc tả người dùng</w:t>
      </w:r>
      <w:bookmarkEnd w:id="13"/>
    </w:p>
    <w:p w14:paraId="7358107F" w14:textId="6159C8E5" w:rsidR="00076DEA" w:rsidRDefault="009F04FE" w:rsidP="00076DEA">
      <w:pPr>
        <w:pStyle w:val="Nidungvnbn"/>
      </w:pPr>
      <w:r>
        <w:t xml:space="preserve">Chương trình sẽ bao gồm 2 chức năng chính là người dân gửi báo cáo và người quản lí </w:t>
      </w:r>
      <w:r w:rsidR="00076DEA">
        <w:t xml:space="preserve">xác nhận, </w:t>
      </w:r>
      <w:r>
        <w:t>thực hiện</w:t>
      </w:r>
      <w:r w:rsidR="00076DEA">
        <w:t xml:space="preserve"> yêu cầu đơn</w:t>
      </w:r>
      <w:r>
        <w:t xml:space="preserve">. </w:t>
      </w:r>
    </w:p>
    <w:p w14:paraId="4C7CF319" w14:textId="44186E49" w:rsidR="00076DEA" w:rsidRDefault="00076DEA" w:rsidP="006D7122">
      <w:pPr>
        <w:pStyle w:val="Nidungvnbn"/>
      </w:pPr>
      <w:r>
        <w:lastRenderedPageBreak/>
        <w:t xml:space="preserve">Người dân </w:t>
      </w:r>
      <w:r w:rsidR="006D7122">
        <w:t>đăng nhập tài khoản của mình,</w:t>
      </w:r>
      <w:r w:rsidR="00FC66CC">
        <w:t xml:space="preserve"> nhập nội dung</w:t>
      </w:r>
      <w:r>
        <w:t xml:space="preserve"> của đơn</w:t>
      </w:r>
      <w:r w:rsidR="00FC66CC">
        <w:t>. Sau khi gửi đơn người quản lí sẽ thấy được đơn này là của ai, gửi ngày nào.</w:t>
      </w:r>
    </w:p>
    <w:p w14:paraId="13A118FA" w14:textId="4823CFD5" w:rsidR="00351012" w:rsidRDefault="00076DEA" w:rsidP="00D55D9F">
      <w:pPr>
        <w:pStyle w:val="Nidungvnbn"/>
      </w:pPr>
      <w:r>
        <w:t xml:space="preserve">Người quản lí </w:t>
      </w:r>
      <w:r w:rsidR="006D7122">
        <w:t>đăng nhập tài khoản</w:t>
      </w:r>
      <w:r>
        <w:t xml:space="preserve"> quản lí</w:t>
      </w:r>
      <w:r w:rsidR="006D7122">
        <w:t xml:space="preserve"> thực hiện</w:t>
      </w:r>
      <w:r w:rsidR="00FC66CC">
        <w:t xml:space="preserve"> viết nội dung đơn</w:t>
      </w:r>
      <w:r>
        <w:t xml:space="preserve"> gửi lại cho người </w:t>
      </w:r>
      <w:r w:rsidR="006D7122">
        <w:t>gửi đơn</w:t>
      </w:r>
      <w:r>
        <w:t xml:space="preserve"> vấn đề đó sẽ được gi</w:t>
      </w:r>
      <w:r w:rsidR="006D7122">
        <w:t>ải quyết như thế nào</w:t>
      </w:r>
      <w:r w:rsidR="00FC66CC">
        <w:t>.</w:t>
      </w:r>
    </w:p>
    <w:p w14:paraId="7CDB8B86" w14:textId="77777777" w:rsidR="00D55D9F" w:rsidRDefault="00D55D9F" w:rsidP="00D55D9F">
      <w:pPr>
        <w:pStyle w:val="Nidungvnbn"/>
      </w:pPr>
      <w:r>
        <w:t xml:space="preserve">Ngoài ra còn các chức năng: </w:t>
      </w:r>
    </w:p>
    <w:p w14:paraId="53446596" w14:textId="2F0367A5" w:rsidR="00D55D9F" w:rsidRDefault="00D55D9F" w:rsidP="00D55D9F">
      <w:pPr>
        <w:pStyle w:val="Nidungvnbn"/>
        <w:ind w:left="720"/>
      </w:pPr>
      <w:r>
        <w:t>-Đổi mật khẩu: Người dùng nhập mật khẩu cũ và mật khẩu mới để tiến hành thay đổi mật khẩu.</w:t>
      </w:r>
    </w:p>
    <w:p w14:paraId="2DEF90B4" w14:textId="3A9DFB55" w:rsidR="007F09E4" w:rsidRDefault="007F09E4" w:rsidP="00D55D9F">
      <w:pPr>
        <w:pStyle w:val="Nidungvnbn"/>
        <w:ind w:left="720"/>
      </w:pPr>
      <w:r>
        <w:t>-</w:t>
      </w:r>
      <w:r w:rsidR="00FC66CC">
        <w:t>Xem</w:t>
      </w:r>
      <w:r>
        <w:t xml:space="preserve"> thông tin tài khoản</w:t>
      </w:r>
      <w:r w:rsidR="00FC66CC">
        <w:t>:</w:t>
      </w:r>
      <w:r>
        <w:t xml:space="preserve"> người dùng có thể </w:t>
      </w:r>
      <w:r w:rsidR="00FC66CC">
        <w:t>xem thông tin của mình trên hệ thống gồm thông tin gì.</w:t>
      </w:r>
    </w:p>
    <w:p w14:paraId="7DC43AE8" w14:textId="50CE32AF" w:rsidR="00E3458F" w:rsidRDefault="00080BC7" w:rsidP="00EC4E86">
      <w:pPr>
        <w:pStyle w:val="Chng"/>
        <w:outlineLvl w:val="2"/>
      </w:pPr>
      <w:bookmarkStart w:id="14" w:name="_Toc26295619"/>
      <w:r>
        <w:t>1.2.2 Đặc tả hệ thống</w:t>
      </w:r>
      <w:bookmarkEnd w:id="14"/>
    </w:p>
    <w:p w14:paraId="3694C68A" w14:textId="69E45DE6" w:rsidR="00351012" w:rsidRDefault="003E071B" w:rsidP="00A65EAE">
      <w:pPr>
        <w:pStyle w:val="Nidungvnbn"/>
      </w:pPr>
      <w:r>
        <w:t>Chương trình gồm 2 phần chính là giao diện dành cho người quản lí và giao diện dành cho người dân. Trước khi sử dụng</w:t>
      </w:r>
      <w:r w:rsidR="002802B1">
        <w:t>,</w:t>
      </w:r>
      <w:r>
        <w:t xml:space="preserve"> người quản lí và người dân cần sử dụng chức năng đăng nhập tài khoản. </w:t>
      </w:r>
    </w:p>
    <w:p w14:paraId="7BE17568" w14:textId="614BBE42" w:rsidR="003E071B" w:rsidRDefault="003E071B" w:rsidP="00A65EAE">
      <w:pPr>
        <w:pStyle w:val="Nidungvnbn"/>
      </w:pPr>
      <w:r>
        <w:t xml:space="preserve">Chức năng đăng nhập: Người dùng (bao gồm người quản lí và người dân) nhập tên tài khoản (vào ô có nhãn ghi chữ “tài khoản” ở bên trái ô) và nhập mật khẩu (vào ô có nhẫn ghi chữ mật khẩu ở bên trái ô). Tên tài khoản và mặt khẩu được phường cấp. </w:t>
      </w:r>
      <w:r w:rsidR="009625D3">
        <w:t>Nếu người dùng thiếu một trong hai thông tin trên, chương trình sẽ báo lỗi “</w:t>
      </w:r>
      <w:r w:rsidR="00F72860">
        <w:t>Tài khoản hoặc mật khẩu chưa đúng vui lòng nhập lại</w:t>
      </w:r>
      <w:r w:rsidR="009625D3">
        <w:t>”. Khi người dùng nhập sai mật khảu hoặc tài khoản, chương trình sẽ báo lỗi yêu cầu người dùng nhập lại như trên. Sau khi đăng nhập thành công, người dùng có thể dùng chức năng thay đổi mật khẩu để đổi mật khẩu mặc định thành mật khẩu của mình. Sau khi đăng nhập thành công, chương trình chuyển qua giao diện dành cho người dân hoặc quản lí.</w:t>
      </w:r>
    </w:p>
    <w:p w14:paraId="38DB4E7F" w14:textId="77777777" w:rsidR="002C7645" w:rsidRDefault="009625D3" w:rsidP="003E071B">
      <w:r>
        <w:tab/>
      </w:r>
    </w:p>
    <w:p w14:paraId="7C8B91CB" w14:textId="32934269" w:rsidR="009625D3" w:rsidRDefault="00A65EAE" w:rsidP="00A65EAE">
      <w:pPr>
        <w:pStyle w:val="Nidungvnbn"/>
      </w:pPr>
      <w:r>
        <w:t>1.</w:t>
      </w:r>
      <w:r w:rsidR="009625D3">
        <w:t xml:space="preserve">Giao diện người quản lí: Bao gồm các chức năng chính là: xem các đơn </w:t>
      </w:r>
      <w:r w:rsidR="006F25DC">
        <w:t>báo cáo của người dân, tạo</w:t>
      </w:r>
      <w:r w:rsidR="00693046">
        <w:t xml:space="preserve"> đơn, gửi lại thông tin cách giải quyết cho người gửi đơn. </w:t>
      </w:r>
    </w:p>
    <w:p w14:paraId="30CB7852" w14:textId="2AEDBBDF" w:rsidR="00693046" w:rsidRDefault="00693046" w:rsidP="00A65EAE">
      <w:pPr>
        <w:pStyle w:val="Nidungvnbn"/>
        <w:ind w:firstLine="0"/>
      </w:pPr>
      <w:r>
        <w:t xml:space="preserve">Đơn báo cáo sẽ bao gồm các thông tin như: người gửi </w:t>
      </w:r>
      <w:r w:rsidR="006F25DC">
        <w:t>đơn, ngày gửi đơn, nội dung đơn</w:t>
      </w:r>
      <w:r w:rsidR="0032603C">
        <w:t>.</w:t>
      </w:r>
    </w:p>
    <w:p w14:paraId="3353B8DB" w14:textId="1BDA41B6" w:rsidR="00693046" w:rsidRDefault="00693046" w:rsidP="00A65EAE">
      <w:pPr>
        <w:pStyle w:val="Nidungvnbn"/>
      </w:pPr>
      <w:r>
        <w:lastRenderedPageBreak/>
        <w:t xml:space="preserve">Chức năng xem đơn báo cáo: Bên phải là một giao diện dạng bảng thống kê truyền </w:t>
      </w:r>
      <w:r w:rsidR="00F72860">
        <w:t>thống, với các hàng, cột ghi các thông tin và các đơn người dân</w:t>
      </w:r>
    </w:p>
    <w:p w14:paraId="244721A3" w14:textId="212FDE8F" w:rsidR="00693046" w:rsidRDefault="00A65EAE" w:rsidP="00A65EAE">
      <w:pPr>
        <w:pStyle w:val="Nidungvnbn"/>
      </w:pPr>
      <w:r>
        <w:t>VD: Tên cột</w:t>
      </w:r>
      <w:r w:rsidR="00693046">
        <w:t xml:space="preserve">: </w:t>
      </w:r>
      <w:r w:rsidR="00F72860">
        <w:t>Mã đơn,Trạng thái, Ngày</w:t>
      </w:r>
      <w:r w:rsidR="00693046">
        <w:t xml:space="preserve"> gửi đơn</w:t>
      </w:r>
      <w:r w:rsidR="00F72860">
        <w:t>, Nội dung.</w:t>
      </w:r>
      <w:r w:rsidR="00693046">
        <w:t xml:space="preserve"> </w:t>
      </w:r>
    </w:p>
    <w:p w14:paraId="3801FCED" w14:textId="79388DED" w:rsidR="0032603C" w:rsidRDefault="00DD0D4A" w:rsidP="00A65EAE">
      <w:pPr>
        <w:pStyle w:val="Nidungvnbn"/>
      </w:pPr>
      <w:r>
        <w:t>Tạo đơn giải quyết</w:t>
      </w:r>
      <w:r w:rsidR="0032603C">
        <w:t>: N</w:t>
      </w:r>
      <w:r w:rsidR="000059B6">
        <w:t>gười quản lí</w:t>
      </w:r>
      <w:r>
        <w:t xml:space="preserve"> sau</w:t>
      </w:r>
      <w:r w:rsidR="000059B6">
        <w:t xml:space="preserve"> khi</w:t>
      </w:r>
      <w:r w:rsidR="0032603C">
        <w:t xml:space="preserve"> bấm vào 1 đơn trong danh sác</w:t>
      </w:r>
      <w:r>
        <w:t>h các đơn. Nội dung đơn được hiện ra ở ô bên trái. Lúc này người dùng xóa nội dung đơn đó và nhập nội dung giải quyết muốn gửi cho cho đơn đó. Sau khi nhập xong, người dùng bấm nút tạo đơn, đơn được lưu ở database bảng DonGiaiQuyet gồm các thông tin: Nội dung đơn giải quyết, ngày gửi, mã đơn người dân được giải quyết.</w:t>
      </w:r>
    </w:p>
    <w:p w14:paraId="3B7FDF61" w14:textId="3AA759D2" w:rsidR="002C7645" w:rsidRDefault="002E32FB" w:rsidP="00A65EAE">
      <w:pPr>
        <w:pStyle w:val="Nidungvnbn"/>
      </w:pPr>
      <w:r>
        <w:t>Gửi đơn giải quyết: Sau khi tạo đơn giải quyết, người dùng bấm nút gửi đơn, nội dung giải quyết đơn người dân được cập nhật.</w:t>
      </w:r>
    </w:p>
    <w:p w14:paraId="5E3D0673" w14:textId="1C0A98F9" w:rsidR="002C7645" w:rsidRDefault="00A65EAE" w:rsidP="00A65EAE">
      <w:pPr>
        <w:pStyle w:val="Nidungvnbn"/>
      </w:pPr>
      <w:r>
        <w:t>2.</w:t>
      </w:r>
      <w:r w:rsidR="002C7645">
        <w:t>Giao diện người dân: Bao gồm các chức năng chính là:</w:t>
      </w:r>
      <w:r>
        <w:t xml:space="preserve"> Nhập đơn báo cáo, gửi đơn báo cáo, xem các đơn đã gửi.</w:t>
      </w:r>
    </w:p>
    <w:p w14:paraId="1AB5323F" w14:textId="562FF139" w:rsidR="00A65EAE" w:rsidRDefault="00A65EAE" w:rsidP="00CF0E6A">
      <w:pPr>
        <w:pStyle w:val="Nidungvnbn"/>
      </w:pPr>
      <w:r>
        <w:t>Chức năng xem đơn đã gửi: tương tự như giao diện người quản lí: Bên phải là một giao diện dạng bảng thống kê truyền thống, với các hàng, cột ghi rõ các thông tin về đơn</w:t>
      </w:r>
      <w:r w:rsidR="00D45885">
        <w:t xml:space="preserve"> (</w:t>
      </w:r>
      <w:r w:rsidR="00DC6283">
        <w:t xml:space="preserve">mã đơn đã gửi, </w:t>
      </w:r>
      <w:r w:rsidR="00D45885">
        <w:t>ngày gửi đơn</w:t>
      </w:r>
      <w:r w:rsidR="00CF0E6A">
        <w:t>, nội dung đơn)</w:t>
      </w:r>
      <w:r w:rsidR="00F260E7">
        <w:t xml:space="preserve">. </w:t>
      </w:r>
    </w:p>
    <w:p w14:paraId="10BF757B" w14:textId="10335916" w:rsidR="00A65EAE" w:rsidRDefault="00CF0E6A" w:rsidP="008F5F43">
      <w:pPr>
        <w:pStyle w:val="Nidungvnbn"/>
      </w:pPr>
      <w:r>
        <w:t xml:space="preserve">Chức năng nhập đơn: </w:t>
      </w:r>
      <w:r w:rsidR="00F260E7">
        <w:t>ô</w:t>
      </w:r>
      <w:r>
        <w:t xml:space="preserve"> n</w:t>
      </w:r>
      <w:r w:rsidR="00F260E7">
        <w:t>hập nội dung đơn ở bên trái, người dùng nhập xong bấm vào nút “Tạo và gửi đơn”, lúc này hệ thống sẽ lưu thông tin đơn vào database, người dùng bấm nút “làm mới” để load lại bảng thông kê đơn.</w:t>
      </w:r>
    </w:p>
    <w:p w14:paraId="1CED675A" w14:textId="2E60B38B" w:rsidR="00F260E7" w:rsidRDefault="00F260E7" w:rsidP="008F5F43">
      <w:pPr>
        <w:pStyle w:val="Nidungvnbn"/>
      </w:pPr>
      <w:r>
        <w:t>Chức năng cả 2 người dân và người quản lí đầu có:</w:t>
      </w:r>
    </w:p>
    <w:p w14:paraId="5AA2B0AD" w14:textId="72FECAFA" w:rsidR="00F260E7" w:rsidRDefault="00F260E7" w:rsidP="008F5F43">
      <w:pPr>
        <w:pStyle w:val="Nidungvnbn"/>
      </w:pPr>
      <w:r>
        <w:t xml:space="preserve">Xem thông tin cá nhân: người dùng bấm vào nút xem thông tin cá nhân, </w:t>
      </w:r>
      <w:r w:rsidR="004F09CA">
        <w:t>hiện ra một window nhỏ hiện thị thông tin cá nhân: Mã tài khoản, họ tên, dia chi,…</w:t>
      </w:r>
    </w:p>
    <w:p w14:paraId="46DBAEAF" w14:textId="47149B52" w:rsidR="001D1E4A" w:rsidRDefault="001D1E4A" w:rsidP="008F5F43">
      <w:pPr>
        <w:pStyle w:val="Nidungvnbn"/>
      </w:pPr>
      <w:r>
        <w:t>Thay đổi mật khẩu: người dùng bấm vào nút thay đổi mật khẩu, hiển thị form thay đổi mật khẩu, người dùng nhập mật khẩu cũ, nhập lại mật khẩu cũ, mật khẩu mới rồi bấm xác nhận. Nếu phần nhập lại mật khẩu cũ sai thì báo lỗi, thành công thì hiện thông báo thay đổi mật khẩu thành công.</w:t>
      </w:r>
    </w:p>
    <w:p w14:paraId="0EF7CB3D" w14:textId="12ABC433" w:rsidR="007B1A23" w:rsidRPr="0032603C" w:rsidRDefault="00EC4E86" w:rsidP="00EC4E86">
      <w:pPr>
        <w:pStyle w:val="Tiumccp1"/>
        <w:outlineLvl w:val="0"/>
      </w:pPr>
      <w:bookmarkStart w:id="15" w:name="_Toc26295620"/>
      <w:r>
        <w:t>CÂU</w:t>
      </w:r>
      <w:r w:rsidR="00453AB1" w:rsidRPr="0032603C">
        <w:t xml:space="preserve"> 2</w:t>
      </w:r>
      <w:r w:rsidR="00024496" w:rsidRPr="0032603C">
        <w:t xml:space="preserve"> –</w:t>
      </w:r>
      <w:bookmarkEnd w:id="11"/>
      <w:r w:rsidR="00351012" w:rsidRPr="0032603C">
        <w:t xml:space="preserve"> TÀI LIỆU SRS</w:t>
      </w:r>
      <w:bookmarkEnd w:id="15"/>
    </w:p>
    <w:p w14:paraId="576B9160" w14:textId="1D5E4EF1" w:rsidR="00024496" w:rsidRDefault="00693C5A" w:rsidP="00EC4E86">
      <w:pPr>
        <w:pStyle w:val="Tiumccp1"/>
        <w:outlineLvl w:val="1"/>
      </w:pPr>
      <w:bookmarkStart w:id="16" w:name="_Toc387692918"/>
      <w:bookmarkStart w:id="17" w:name="_Toc26295621"/>
      <w:r>
        <w:t>2</w:t>
      </w:r>
      <w:r w:rsidR="00024496">
        <w:t xml:space="preserve">.1 </w:t>
      </w:r>
      <w:bookmarkEnd w:id="16"/>
      <w:r w:rsidR="00351012">
        <w:t>Use-case diagram</w:t>
      </w:r>
      <w:bookmarkEnd w:id="17"/>
    </w:p>
    <w:p w14:paraId="08622822" w14:textId="6AAB7E94" w:rsidR="00CE5555" w:rsidRPr="00B10E7E" w:rsidRDefault="00565D12" w:rsidP="00024496">
      <w:pPr>
        <w:pStyle w:val="Nidungvnbn"/>
      </w:pPr>
      <w:r>
        <w:rPr>
          <w:noProof/>
        </w:rPr>
        <w:lastRenderedPageBreak/>
        <w:drawing>
          <wp:inline distT="0" distB="0" distL="0" distR="0" wp14:anchorId="5023E0A3" wp14:editId="083E7ACE">
            <wp:extent cx="5791835" cy="40017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4001770"/>
                    </a:xfrm>
                    <a:prstGeom prst="rect">
                      <a:avLst/>
                    </a:prstGeom>
                  </pic:spPr>
                </pic:pic>
              </a:graphicData>
            </a:graphic>
          </wp:inline>
        </w:drawing>
      </w:r>
    </w:p>
    <w:p w14:paraId="72A470E0" w14:textId="71B3E141" w:rsidR="00792FBC" w:rsidRPr="00792FBC" w:rsidRDefault="00792FBC" w:rsidP="006A6832">
      <w:pPr>
        <w:pStyle w:val="Tiumccp1"/>
        <w:jc w:val="center"/>
        <w:rPr>
          <w:b w:val="0"/>
          <w:sz w:val="26"/>
          <w:szCs w:val="26"/>
        </w:rPr>
      </w:pPr>
      <w:bookmarkStart w:id="18" w:name="_Toc387692919"/>
      <w:r>
        <w:rPr>
          <w:b w:val="0"/>
          <w:sz w:val="26"/>
          <w:szCs w:val="26"/>
        </w:rPr>
        <w:t>Hình 1 use case diagram</w:t>
      </w:r>
    </w:p>
    <w:p w14:paraId="38AA575A" w14:textId="4451011C" w:rsidR="00CE5555" w:rsidRDefault="00693C5A" w:rsidP="00EC4E86">
      <w:pPr>
        <w:pStyle w:val="Tiumccp1"/>
        <w:outlineLvl w:val="1"/>
      </w:pPr>
      <w:bookmarkStart w:id="19" w:name="_Toc26295622"/>
      <w:r>
        <w:t>2</w:t>
      </w:r>
      <w:r w:rsidR="00CE5555">
        <w:t xml:space="preserve">.2 </w:t>
      </w:r>
      <w:bookmarkEnd w:id="18"/>
      <w:r w:rsidR="00351012">
        <w:t>Đặc tả use-case</w:t>
      </w:r>
      <w:bookmarkEnd w:id="19"/>
    </w:p>
    <w:p w14:paraId="3811EDD8" w14:textId="187E717C" w:rsidR="00E91B49" w:rsidRPr="00E91B49" w:rsidRDefault="00693C5A" w:rsidP="00EC4E86">
      <w:pPr>
        <w:pStyle w:val="Tiumccp1"/>
        <w:outlineLvl w:val="2"/>
        <w:rPr>
          <w:i/>
        </w:rPr>
      </w:pPr>
      <w:bookmarkStart w:id="20" w:name="_Toc26295623"/>
      <w:r>
        <w:rPr>
          <w:i/>
        </w:rPr>
        <w:t>2</w:t>
      </w:r>
      <w:r w:rsidR="00E91B49" w:rsidRPr="00E91B49">
        <w:rPr>
          <w:i/>
        </w:rPr>
        <w:t>.2.1</w:t>
      </w:r>
      <w:r w:rsidR="00E91B49">
        <w:rPr>
          <w:i/>
        </w:rPr>
        <w:t xml:space="preserve"> Đăng nhập</w:t>
      </w:r>
      <w:bookmarkEnd w:id="20"/>
      <w:r w:rsidR="00E91B49" w:rsidRPr="00E91B49">
        <w:rPr>
          <w:i/>
        </w:rPr>
        <w:t xml:space="preserve"> </w:t>
      </w:r>
    </w:p>
    <w:tbl>
      <w:tblPr>
        <w:tblStyle w:val="TableGrid"/>
        <w:tblW w:w="0" w:type="auto"/>
        <w:tblLook w:val="04A0" w:firstRow="1" w:lastRow="0" w:firstColumn="1" w:lastColumn="0" w:noHBand="0" w:noVBand="1"/>
      </w:tblPr>
      <w:tblGrid>
        <w:gridCol w:w="4668"/>
        <w:gridCol w:w="4669"/>
      </w:tblGrid>
      <w:tr w:rsidR="001B1D77" w14:paraId="454E0CE0" w14:textId="77777777" w:rsidTr="001B1D77">
        <w:tc>
          <w:tcPr>
            <w:tcW w:w="4668" w:type="dxa"/>
          </w:tcPr>
          <w:p w14:paraId="7534B64B" w14:textId="08E428AB" w:rsidR="001B1D77" w:rsidRPr="001B1D77" w:rsidRDefault="001B1D77" w:rsidP="00CA1C39">
            <w:pPr>
              <w:pStyle w:val="Nidungvnbn"/>
              <w:ind w:firstLine="0"/>
              <w:rPr>
                <w:b/>
              </w:rPr>
            </w:pPr>
            <w:r>
              <w:rPr>
                <w:b/>
              </w:rPr>
              <w:t>Use-case name</w:t>
            </w:r>
          </w:p>
        </w:tc>
        <w:tc>
          <w:tcPr>
            <w:tcW w:w="4669" w:type="dxa"/>
          </w:tcPr>
          <w:p w14:paraId="024251F0" w14:textId="5DCDBA73" w:rsidR="001B1D77" w:rsidRDefault="001B1D77" w:rsidP="00CA1C39">
            <w:pPr>
              <w:pStyle w:val="Nidungvnbn"/>
              <w:ind w:firstLine="0"/>
            </w:pPr>
            <w:r>
              <w:t>Đăng nhập</w:t>
            </w:r>
          </w:p>
        </w:tc>
      </w:tr>
      <w:tr w:rsidR="001B1D77" w14:paraId="54D3DD05" w14:textId="77777777" w:rsidTr="001B1D77">
        <w:tc>
          <w:tcPr>
            <w:tcW w:w="4668" w:type="dxa"/>
          </w:tcPr>
          <w:p w14:paraId="5E50B90E" w14:textId="62F54755" w:rsidR="001B1D77" w:rsidRPr="001B1D77" w:rsidRDefault="001B1D77" w:rsidP="00CA1C39">
            <w:pPr>
              <w:pStyle w:val="Nidungvnbn"/>
              <w:ind w:firstLine="0"/>
              <w:rPr>
                <w:b/>
              </w:rPr>
            </w:pPr>
            <w:r>
              <w:rPr>
                <w:b/>
              </w:rPr>
              <w:t>Use-case id</w:t>
            </w:r>
          </w:p>
        </w:tc>
        <w:tc>
          <w:tcPr>
            <w:tcW w:w="4669" w:type="dxa"/>
          </w:tcPr>
          <w:p w14:paraId="59D82A19" w14:textId="70720361" w:rsidR="001B1D77" w:rsidRDefault="001B1D77" w:rsidP="00CA1C39">
            <w:pPr>
              <w:pStyle w:val="Nidungvnbn"/>
              <w:ind w:firstLine="0"/>
            </w:pPr>
            <w:r>
              <w:t>UC001</w:t>
            </w:r>
          </w:p>
        </w:tc>
      </w:tr>
      <w:tr w:rsidR="000F6A25" w14:paraId="14DD94A0" w14:textId="77777777" w:rsidTr="001B1D77">
        <w:tc>
          <w:tcPr>
            <w:tcW w:w="4668" w:type="dxa"/>
          </w:tcPr>
          <w:p w14:paraId="5830F493" w14:textId="68F96A9B" w:rsidR="000F6A25" w:rsidRDefault="000F6A25" w:rsidP="00CA1C39">
            <w:pPr>
              <w:pStyle w:val="Nidungvnbn"/>
              <w:ind w:firstLine="0"/>
              <w:rPr>
                <w:b/>
              </w:rPr>
            </w:pPr>
            <w:r>
              <w:rPr>
                <w:b/>
              </w:rPr>
              <w:t>Actor(s)</w:t>
            </w:r>
          </w:p>
        </w:tc>
        <w:tc>
          <w:tcPr>
            <w:tcW w:w="4669" w:type="dxa"/>
          </w:tcPr>
          <w:p w14:paraId="6923937A" w14:textId="10F4F216" w:rsidR="000F6A25" w:rsidRPr="00395724" w:rsidRDefault="00733579" w:rsidP="00CA1C39">
            <w:pPr>
              <w:pStyle w:val="Nidungvnbn"/>
              <w:ind w:firstLine="0"/>
            </w:pPr>
            <w:r w:rsidRPr="00395724">
              <w:t>Người dân</w:t>
            </w:r>
            <w:r w:rsidR="000F6A25" w:rsidRPr="00395724">
              <w:t>,</w:t>
            </w:r>
            <w:r w:rsidRPr="00395724">
              <w:t xml:space="preserve"> Người</w:t>
            </w:r>
            <w:r w:rsidR="000F6A25" w:rsidRPr="00395724">
              <w:t xml:space="preserve"> quản lí</w:t>
            </w:r>
          </w:p>
        </w:tc>
      </w:tr>
      <w:tr w:rsidR="001B1D77" w14:paraId="5E35A7E3" w14:textId="77777777" w:rsidTr="001B1D77">
        <w:tc>
          <w:tcPr>
            <w:tcW w:w="4668" w:type="dxa"/>
          </w:tcPr>
          <w:p w14:paraId="5ED2DDC9" w14:textId="14AB4754" w:rsidR="001B1D77" w:rsidRPr="001B1D77" w:rsidRDefault="001B1D77" w:rsidP="00CA1C39">
            <w:pPr>
              <w:pStyle w:val="Nidungvnbn"/>
              <w:ind w:firstLine="0"/>
              <w:rPr>
                <w:b/>
              </w:rPr>
            </w:pPr>
            <w:r>
              <w:rPr>
                <w:b/>
              </w:rPr>
              <w:t>Description</w:t>
            </w:r>
          </w:p>
        </w:tc>
        <w:tc>
          <w:tcPr>
            <w:tcW w:w="4669" w:type="dxa"/>
          </w:tcPr>
          <w:p w14:paraId="5A93411C" w14:textId="08032CE5" w:rsidR="001B1D77" w:rsidRPr="00395724" w:rsidRDefault="001B1D77" w:rsidP="00733579">
            <w:pPr>
              <w:pStyle w:val="Nidungvnbn"/>
              <w:ind w:firstLine="0"/>
            </w:pPr>
            <w:r w:rsidRPr="00395724">
              <w:t xml:space="preserve">Cho phép </w:t>
            </w:r>
            <w:r w:rsidR="00733579" w:rsidRPr="00395724">
              <w:t>người dùng</w:t>
            </w:r>
            <w:r w:rsidRPr="00395724">
              <w:t xml:space="preserve"> đăng nhập vào hệ thống</w:t>
            </w:r>
          </w:p>
        </w:tc>
      </w:tr>
      <w:tr w:rsidR="001B1D77" w14:paraId="59442D9E" w14:textId="77777777" w:rsidTr="001B1D77">
        <w:tc>
          <w:tcPr>
            <w:tcW w:w="4668" w:type="dxa"/>
          </w:tcPr>
          <w:p w14:paraId="4B768BB4" w14:textId="7376C04D" w:rsidR="001B1D77" w:rsidRPr="007B0445" w:rsidRDefault="007B0445" w:rsidP="00CA1C39">
            <w:pPr>
              <w:pStyle w:val="Nidungvnbn"/>
              <w:ind w:firstLine="0"/>
              <w:rPr>
                <w:b/>
              </w:rPr>
            </w:pPr>
            <w:r>
              <w:rPr>
                <w:b/>
              </w:rPr>
              <w:t>Trigger event</w:t>
            </w:r>
          </w:p>
        </w:tc>
        <w:tc>
          <w:tcPr>
            <w:tcW w:w="4669" w:type="dxa"/>
          </w:tcPr>
          <w:p w14:paraId="1DDA42DF" w14:textId="51AA2A21" w:rsidR="001B1D77" w:rsidRDefault="007B0445" w:rsidP="00CA1C39">
            <w:pPr>
              <w:pStyle w:val="Nidungvnbn"/>
              <w:ind w:firstLine="0"/>
            </w:pPr>
            <w:r>
              <w:t>Người dùng chọn nút đăng nhập</w:t>
            </w:r>
          </w:p>
        </w:tc>
      </w:tr>
      <w:tr w:rsidR="001B1D77" w14:paraId="74BAB738" w14:textId="77777777" w:rsidTr="001B1D77">
        <w:tc>
          <w:tcPr>
            <w:tcW w:w="4668" w:type="dxa"/>
          </w:tcPr>
          <w:p w14:paraId="2796E09D" w14:textId="13E7423B" w:rsidR="001B1D77" w:rsidRPr="007B0445" w:rsidRDefault="007B0445" w:rsidP="00CA1C39">
            <w:pPr>
              <w:pStyle w:val="Nidungvnbn"/>
              <w:ind w:firstLine="0"/>
              <w:rPr>
                <w:b/>
              </w:rPr>
            </w:pPr>
            <w:r>
              <w:rPr>
                <w:b/>
              </w:rPr>
              <w:t>Precondition</w:t>
            </w:r>
          </w:p>
        </w:tc>
        <w:tc>
          <w:tcPr>
            <w:tcW w:w="4669" w:type="dxa"/>
          </w:tcPr>
          <w:p w14:paraId="6233B52F" w14:textId="5E83F501" w:rsidR="001B1D77" w:rsidRDefault="007B0445" w:rsidP="00CA1C39">
            <w:pPr>
              <w:pStyle w:val="Nidungvnbn"/>
              <w:ind w:firstLine="0"/>
            </w:pPr>
            <w:r>
              <w:t>Người dùng nhập đầy đủ tên tài khoản và mật khẩu</w:t>
            </w:r>
            <w:r w:rsidR="0093012A">
              <w:t xml:space="preserve"> tồn tại.</w:t>
            </w:r>
          </w:p>
        </w:tc>
      </w:tr>
      <w:tr w:rsidR="001B1D77" w14:paraId="212E87E2" w14:textId="77777777" w:rsidTr="001B1D77">
        <w:tc>
          <w:tcPr>
            <w:tcW w:w="4668" w:type="dxa"/>
          </w:tcPr>
          <w:p w14:paraId="3A13D5CE" w14:textId="79EFD142" w:rsidR="001B1D77" w:rsidRPr="007B0445" w:rsidRDefault="007B0445" w:rsidP="00CA1C39">
            <w:pPr>
              <w:pStyle w:val="Nidungvnbn"/>
              <w:ind w:firstLine="0"/>
              <w:rPr>
                <w:b/>
              </w:rPr>
            </w:pPr>
            <w:r>
              <w:rPr>
                <w:b/>
              </w:rPr>
              <w:t>Step performed</w:t>
            </w:r>
          </w:p>
        </w:tc>
        <w:tc>
          <w:tcPr>
            <w:tcW w:w="4669" w:type="dxa"/>
          </w:tcPr>
          <w:p w14:paraId="6031C4E8" w14:textId="1901C784" w:rsidR="007B0445" w:rsidRDefault="00733579" w:rsidP="00760278">
            <w:pPr>
              <w:pStyle w:val="Nidungvnbn"/>
              <w:numPr>
                <w:ilvl w:val="0"/>
                <w:numId w:val="12"/>
              </w:numPr>
            </w:pPr>
            <w:r>
              <w:t>Form_DangNhap</w:t>
            </w:r>
            <w:r w:rsidR="007B0445">
              <w:t xml:space="preserve"> đọc tài khoản và </w:t>
            </w:r>
            <w:r w:rsidR="007B0445">
              <w:lastRenderedPageBreak/>
              <w:t>mật khẩu lưu vào 2 biến tạm.</w:t>
            </w:r>
          </w:p>
          <w:p w14:paraId="488DB8F8" w14:textId="0135E339" w:rsidR="007B0445" w:rsidRDefault="00EF597C" w:rsidP="00760278">
            <w:pPr>
              <w:pStyle w:val="Nidungvnbn"/>
              <w:numPr>
                <w:ilvl w:val="0"/>
                <w:numId w:val="12"/>
              </w:numPr>
            </w:pPr>
            <w:r>
              <w:t>G</w:t>
            </w:r>
            <w:r w:rsidR="0093012A">
              <w:t>ọi hàm Check_Account_Exist</w:t>
            </w:r>
            <w:r w:rsidR="00395724">
              <w:t xml:space="preserve"> </w:t>
            </w:r>
            <w:r w:rsidR="0093012A">
              <w:t>để kiểm tra tài khoản có tồn tại.</w:t>
            </w:r>
          </w:p>
          <w:p w14:paraId="0D1F2030" w14:textId="0EB132ED" w:rsidR="004A4F3A" w:rsidRDefault="00EF597C" w:rsidP="00760278">
            <w:pPr>
              <w:pStyle w:val="Nidungvnbn"/>
              <w:numPr>
                <w:ilvl w:val="0"/>
                <w:numId w:val="12"/>
              </w:numPr>
            </w:pPr>
            <w:r>
              <w:t>Nếu</w:t>
            </w:r>
            <w:r w:rsidR="006D3FAC">
              <w:t xml:space="preserve"> hợp lệ thông tin tài khoản được load vào chương trình, mở Form_Admin ( nếu là người quản lý)/mở Form_NguoiDan (nếu là người dân)</w:t>
            </w:r>
            <w:r w:rsidR="004A4F3A">
              <w:t>.</w:t>
            </w:r>
          </w:p>
          <w:p w14:paraId="25FE206C" w14:textId="3EC28C50" w:rsidR="004A4F3A" w:rsidRDefault="004A4F3A" w:rsidP="00CA1C39">
            <w:pPr>
              <w:pStyle w:val="Nidungvnbn"/>
              <w:ind w:firstLine="0"/>
            </w:pPr>
          </w:p>
        </w:tc>
      </w:tr>
      <w:tr w:rsidR="001B1D77" w14:paraId="79C79724" w14:textId="77777777" w:rsidTr="001B1D77">
        <w:tc>
          <w:tcPr>
            <w:tcW w:w="4668" w:type="dxa"/>
          </w:tcPr>
          <w:p w14:paraId="111FA8DE" w14:textId="2C6E80D4" w:rsidR="001B1D77" w:rsidRPr="00760278" w:rsidRDefault="00760278" w:rsidP="00CA1C39">
            <w:pPr>
              <w:pStyle w:val="Nidungvnbn"/>
              <w:ind w:firstLine="0"/>
              <w:rPr>
                <w:b/>
              </w:rPr>
            </w:pPr>
            <w:r>
              <w:rPr>
                <w:b/>
              </w:rPr>
              <w:lastRenderedPageBreak/>
              <w:t>Post condition</w:t>
            </w:r>
          </w:p>
        </w:tc>
        <w:tc>
          <w:tcPr>
            <w:tcW w:w="4669" w:type="dxa"/>
          </w:tcPr>
          <w:p w14:paraId="069E163B" w14:textId="4D6EFE59" w:rsidR="001B1D77" w:rsidRDefault="006A6832" w:rsidP="00CA1C39">
            <w:pPr>
              <w:pStyle w:val="Nidungvnbn"/>
              <w:ind w:firstLine="0"/>
            </w:pPr>
            <w:r>
              <w:t>Tài khoản và mật khẩu hợp lệ, đăng nhập thành công</w:t>
            </w:r>
          </w:p>
        </w:tc>
      </w:tr>
    </w:tbl>
    <w:p w14:paraId="79E5EE99" w14:textId="50ED08F7" w:rsidR="00CA1C39" w:rsidRDefault="00CA1C39" w:rsidP="00CA1C39">
      <w:pPr>
        <w:pStyle w:val="Nidungvnbn"/>
      </w:pPr>
    </w:p>
    <w:p w14:paraId="1B6E8810" w14:textId="2AA42D2A" w:rsidR="00E91B49" w:rsidRDefault="00E91B49" w:rsidP="00E91B49">
      <w:pPr>
        <w:pStyle w:val="Nidungvnbn"/>
        <w:ind w:firstLine="0"/>
        <w:rPr>
          <w:b/>
          <w:i/>
          <w:sz w:val="28"/>
          <w:szCs w:val="28"/>
        </w:rPr>
      </w:pPr>
    </w:p>
    <w:p w14:paraId="77657999" w14:textId="407FE3D3" w:rsidR="006B6350" w:rsidRDefault="00693C5A" w:rsidP="00EC4E86">
      <w:pPr>
        <w:pStyle w:val="Nidungvnbn"/>
        <w:ind w:firstLine="0"/>
        <w:outlineLvl w:val="2"/>
        <w:rPr>
          <w:b/>
          <w:i/>
          <w:sz w:val="28"/>
          <w:szCs w:val="28"/>
        </w:rPr>
      </w:pPr>
      <w:bookmarkStart w:id="21" w:name="_Toc26295624"/>
      <w:r>
        <w:rPr>
          <w:b/>
          <w:i/>
          <w:sz w:val="28"/>
          <w:szCs w:val="28"/>
        </w:rPr>
        <w:t>2</w:t>
      </w:r>
      <w:r w:rsidR="00EF597C">
        <w:rPr>
          <w:b/>
          <w:i/>
          <w:sz w:val="28"/>
          <w:szCs w:val="28"/>
        </w:rPr>
        <w:t>.2.</w:t>
      </w:r>
      <w:r w:rsidR="009522BB">
        <w:rPr>
          <w:b/>
          <w:i/>
          <w:sz w:val="28"/>
          <w:szCs w:val="28"/>
        </w:rPr>
        <w:t>2</w:t>
      </w:r>
      <w:r w:rsidR="00EF597C">
        <w:rPr>
          <w:b/>
          <w:i/>
          <w:sz w:val="28"/>
          <w:szCs w:val="28"/>
        </w:rPr>
        <w:t xml:space="preserve"> Gửi Đơn Giải quyết</w:t>
      </w:r>
      <w:bookmarkEnd w:id="21"/>
    </w:p>
    <w:tbl>
      <w:tblPr>
        <w:tblStyle w:val="TableGrid"/>
        <w:tblW w:w="0" w:type="auto"/>
        <w:tblLook w:val="04A0" w:firstRow="1" w:lastRow="0" w:firstColumn="1" w:lastColumn="0" w:noHBand="0" w:noVBand="1"/>
      </w:tblPr>
      <w:tblGrid>
        <w:gridCol w:w="4668"/>
        <w:gridCol w:w="4669"/>
      </w:tblGrid>
      <w:tr w:rsidR="006B6350" w14:paraId="702B5877" w14:textId="77777777" w:rsidTr="00BA0C8D">
        <w:tc>
          <w:tcPr>
            <w:tcW w:w="4668" w:type="dxa"/>
          </w:tcPr>
          <w:p w14:paraId="564393D6" w14:textId="77777777" w:rsidR="006B6350" w:rsidRPr="001B1D77" w:rsidRDefault="006B6350" w:rsidP="00BA0C8D">
            <w:pPr>
              <w:pStyle w:val="Nidungvnbn"/>
              <w:ind w:firstLine="0"/>
              <w:rPr>
                <w:b/>
              </w:rPr>
            </w:pPr>
            <w:r>
              <w:rPr>
                <w:b/>
              </w:rPr>
              <w:t>Use-case name</w:t>
            </w:r>
          </w:p>
        </w:tc>
        <w:tc>
          <w:tcPr>
            <w:tcW w:w="4669" w:type="dxa"/>
          </w:tcPr>
          <w:p w14:paraId="798B4D8F" w14:textId="7E1A02CA" w:rsidR="006B6350" w:rsidRDefault="00EF597C" w:rsidP="007A5407">
            <w:pPr>
              <w:pStyle w:val="Nidungvnbn"/>
              <w:ind w:firstLine="0"/>
            </w:pPr>
            <w:r w:rsidRPr="00EF597C">
              <w:t>Gửi Đơn Giải quyết</w:t>
            </w:r>
          </w:p>
        </w:tc>
      </w:tr>
      <w:tr w:rsidR="006B6350" w14:paraId="309D9962" w14:textId="77777777" w:rsidTr="00BA0C8D">
        <w:tc>
          <w:tcPr>
            <w:tcW w:w="4668" w:type="dxa"/>
          </w:tcPr>
          <w:p w14:paraId="49EDAE43" w14:textId="77777777" w:rsidR="006B6350" w:rsidRPr="001B1D77" w:rsidRDefault="006B6350" w:rsidP="00BA0C8D">
            <w:pPr>
              <w:pStyle w:val="Nidungvnbn"/>
              <w:ind w:firstLine="0"/>
              <w:rPr>
                <w:b/>
              </w:rPr>
            </w:pPr>
            <w:r>
              <w:rPr>
                <w:b/>
              </w:rPr>
              <w:t>Use-case id</w:t>
            </w:r>
          </w:p>
        </w:tc>
        <w:tc>
          <w:tcPr>
            <w:tcW w:w="4669" w:type="dxa"/>
          </w:tcPr>
          <w:p w14:paraId="3E4322DF" w14:textId="6373FF0A" w:rsidR="006B6350" w:rsidRDefault="00737046" w:rsidP="00BF01A1">
            <w:pPr>
              <w:pStyle w:val="Nidungvnbn"/>
              <w:ind w:firstLine="0"/>
            </w:pPr>
            <w:r>
              <w:t>UC00</w:t>
            </w:r>
            <w:r w:rsidR="00BF01A1">
              <w:t>2</w:t>
            </w:r>
          </w:p>
        </w:tc>
      </w:tr>
      <w:tr w:rsidR="006B6350" w14:paraId="2246C70F" w14:textId="77777777" w:rsidTr="00BA0C8D">
        <w:tc>
          <w:tcPr>
            <w:tcW w:w="4668" w:type="dxa"/>
          </w:tcPr>
          <w:p w14:paraId="29120C4F" w14:textId="77777777" w:rsidR="006B6350" w:rsidRDefault="006B6350" w:rsidP="00BA0C8D">
            <w:pPr>
              <w:pStyle w:val="Nidungvnbn"/>
              <w:ind w:firstLine="0"/>
              <w:rPr>
                <w:b/>
              </w:rPr>
            </w:pPr>
            <w:r>
              <w:rPr>
                <w:b/>
              </w:rPr>
              <w:t>Actor(s)</w:t>
            </w:r>
          </w:p>
        </w:tc>
        <w:tc>
          <w:tcPr>
            <w:tcW w:w="4669" w:type="dxa"/>
          </w:tcPr>
          <w:p w14:paraId="346F0605" w14:textId="0289B767" w:rsidR="006B6350" w:rsidRDefault="00EF597C" w:rsidP="00BA0C8D">
            <w:pPr>
              <w:pStyle w:val="Nidungvnbn"/>
              <w:ind w:firstLine="0"/>
            </w:pPr>
            <w:r>
              <w:t>Người</w:t>
            </w:r>
            <w:r w:rsidR="006B6350">
              <w:t xml:space="preserve"> quản lí</w:t>
            </w:r>
          </w:p>
        </w:tc>
      </w:tr>
      <w:tr w:rsidR="006B6350" w14:paraId="229FE043" w14:textId="77777777" w:rsidTr="00BA0C8D">
        <w:tc>
          <w:tcPr>
            <w:tcW w:w="4668" w:type="dxa"/>
          </w:tcPr>
          <w:p w14:paraId="104F4ABE" w14:textId="77777777" w:rsidR="006B6350" w:rsidRPr="001B1D77" w:rsidRDefault="006B6350" w:rsidP="00BA0C8D">
            <w:pPr>
              <w:pStyle w:val="Nidungvnbn"/>
              <w:ind w:firstLine="0"/>
              <w:rPr>
                <w:b/>
              </w:rPr>
            </w:pPr>
            <w:r>
              <w:rPr>
                <w:b/>
              </w:rPr>
              <w:t>Description</w:t>
            </w:r>
          </w:p>
        </w:tc>
        <w:tc>
          <w:tcPr>
            <w:tcW w:w="4669" w:type="dxa"/>
          </w:tcPr>
          <w:p w14:paraId="4CF308A8" w14:textId="1EBF7B64" w:rsidR="006B6350" w:rsidRDefault="006B6350" w:rsidP="00EF597C">
            <w:pPr>
              <w:pStyle w:val="Nidungvnbn"/>
              <w:ind w:firstLine="0"/>
            </w:pPr>
            <w:r>
              <w:t>Cho ph</w:t>
            </w:r>
            <w:r w:rsidR="00737046">
              <w:t xml:space="preserve">ép </w:t>
            </w:r>
            <w:r w:rsidR="00EF597C">
              <w:t>người quản lí</w:t>
            </w:r>
            <w:r w:rsidR="00737046">
              <w:t xml:space="preserve"> </w:t>
            </w:r>
            <w:r w:rsidR="00EF597C">
              <w:t>gửi đơn giải quyết cho người dân</w:t>
            </w:r>
          </w:p>
        </w:tc>
      </w:tr>
      <w:tr w:rsidR="006B6350" w14:paraId="4897066A" w14:textId="77777777" w:rsidTr="00BA0C8D">
        <w:tc>
          <w:tcPr>
            <w:tcW w:w="4668" w:type="dxa"/>
          </w:tcPr>
          <w:p w14:paraId="6A6B2BE6" w14:textId="77777777" w:rsidR="006B6350" w:rsidRPr="007B0445" w:rsidRDefault="006B6350" w:rsidP="00BA0C8D">
            <w:pPr>
              <w:pStyle w:val="Nidungvnbn"/>
              <w:ind w:firstLine="0"/>
              <w:rPr>
                <w:b/>
              </w:rPr>
            </w:pPr>
            <w:r>
              <w:rPr>
                <w:b/>
              </w:rPr>
              <w:t>Trigger event</w:t>
            </w:r>
          </w:p>
        </w:tc>
        <w:tc>
          <w:tcPr>
            <w:tcW w:w="4669" w:type="dxa"/>
          </w:tcPr>
          <w:p w14:paraId="2C801449" w14:textId="0A09DED5" w:rsidR="006B6350" w:rsidRDefault="00117467" w:rsidP="00117467">
            <w:pPr>
              <w:pStyle w:val="Nidungvnbn"/>
              <w:ind w:firstLine="0"/>
            </w:pPr>
            <w:r>
              <w:t>N</w:t>
            </w:r>
            <w:r w:rsidR="00EF597C">
              <w:t xml:space="preserve">gười dùng nhấn nút </w:t>
            </w:r>
            <w:r>
              <w:t>Gửi Đơn giải quyết</w:t>
            </w:r>
          </w:p>
        </w:tc>
      </w:tr>
      <w:tr w:rsidR="006B6350" w14:paraId="0C932DE8" w14:textId="77777777" w:rsidTr="00BA0C8D">
        <w:tc>
          <w:tcPr>
            <w:tcW w:w="4668" w:type="dxa"/>
          </w:tcPr>
          <w:p w14:paraId="64DDFECD" w14:textId="77777777" w:rsidR="006B6350" w:rsidRPr="007B0445" w:rsidRDefault="006B6350" w:rsidP="00BA0C8D">
            <w:pPr>
              <w:pStyle w:val="Nidungvnbn"/>
              <w:ind w:firstLine="0"/>
              <w:rPr>
                <w:b/>
              </w:rPr>
            </w:pPr>
            <w:r>
              <w:rPr>
                <w:b/>
              </w:rPr>
              <w:t>Precondition</w:t>
            </w:r>
          </w:p>
        </w:tc>
        <w:tc>
          <w:tcPr>
            <w:tcW w:w="4669" w:type="dxa"/>
          </w:tcPr>
          <w:p w14:paraId="3384E6B3" w14:textId="6672833F" w:rsidR="006B6350" w:rsidRDefault="003D633F" w:rsidP="003D633F">
            <w:pPr>
              <w:pStyle w:val="Nidungvnbn"/>
              <w:ind w:firstLine="0"/>
            </w:pPr>
            <w:r>
              <w:t>Người dùng đang ở Form_Admin.</w:t>
            </w:r>
          </w:p>
        </w:tc>
      </w:tr>
      <w:tr w:rsidR="006B6350" w14:paraId="4145251B" w14:textId="77777777" w:rsidTr="00BA0C8D">
        <w:tc>
          <w:tcPr>
            <w:tcW w:w="4668" w:type="dxa"/>
          </w:tcPr>
          <w:p w14:paraId="0554DEB3" w14:textId="77777777" w:rsidR="006B6350" w:rsidRPr="007B0445" w:rsidRDefault="006B6350" w:rsidP="00BA0C8D">
            <w:pPr>
              <w:pStyle w:val="Nidungvnbn"/>
              <w:ind w:firstLine="0"/>
              <w:rPr>
                <w:b/>
              </w:rPr>
            </w:pPr>
            <w:r>
              <w:rPr>
                <w:b/>
              </w:rPr>
              <w:t>Step performed</w:t>
            </w:r>
          </w:p>
        </w:tc>
        <w:tc>
          <w:tcPr>
            <w:tcW w:w="4669" w:type="dxa"/>
          </w:tcPr>
          <w:p w14:paraId="7F90A74A" w14:textId="77777777" w:rsidR="00117467" w:rsidRDefault="00EF597C" w:rsidP="006B6350">
            <w:pPr>
              <w:pStyle w:val="Nidungvnbn"/>
              <w:numPr>
                <w:ilvl w:val="0"/>
                <w:numId w:val="15"/>
              </w:numPr>
            </w:pPr>
            <w:r>
              <w:t>Người Quản Lí chọn vào hàng bất kì (mỗi hàng là 1 Đơn Người Dân)</w:t>
            </w:r>
            <w:r w:rsidR="00117467">
              <w:t xml:space="preserve"> ở DataGridView_admin</w:t>
            </w:r>
          </w:p>
          <w:p w14:paraId="1AC6A8A8" w14:textId="0885F081" w:rsidR="007A5407" w:rsidRDefault="00EF597C" w:rsidP="006B6350">
            <w:pPr>
              <w:pStyle w:val="Nidungvnbn"/>
              <w:numPr>
                <w:ilvl w:val="0"/>
                <w:numId w:val="15"/>
              </w:numPr>
            </w:pPr>
            <w:r>
              <w:t>DataGridView_</w:t>
            </w:r>
            <w:r w:rsidR="00494F81">
              <w:t>admin</w:t>
            </w:r>
            <w:r>
              <w:t xml:space="preserve"> nhận</w:t>
            </w:r>
            <w:r w:rsidR="00494F81">
              <w:t xml:space="preserve"> sự kiện chọn hàng bất kì, load Mã đơn </w:t>
            </w:r>
            <w:r w:rsidR="00494F81">
              <w:lastRenderedPageBreak/>
              <w:t>được chọn ở hàng bất kì vào chương trình.</w:t>
            </w:r>
          </w:p>
          <w:p w14:paraId="504C3179" w14:textId="5C0ACA29" w:rsidR="007A5407" w:rsidRDefault="00EF597C" w:rsidP="006B6350">
            <w:pPr>
              <w:pStyle w:val="Nidungvnbn"/>
              <w:numPr>
                <w:ilvl w:val="0"/>
                <w:numId w:val="15"/>
              </w:numPr>
            </w:pPr>
            <w:r>
              <w:t>Người Quản lí nhập nội dung muốn gửi</w:t>
            </w:r>
          </w:p>
          <w:p w14:paraId="6F135E30" w14:textId="77777777" w:rsidR="007A5407" w:rsidRDefault="00125A78" w:rsidP="00125A78">
            <w:pPr>
              <w:pStyle w:val="Nidungvnbn"/>
              <w:numPr>
                <w:ilvl w:val="0"/>
                <w:numId w:val="15"/>
              </w:numPr>
            </w:pPr>
            <w:r>
              <w:t>C</w:t>
            </w:r>
            <w:r w:rsidR="007A5407">
              <w:t xml:space="preserve">huyển </w:t>
            </w:r>
            <w:r w:rsidR="00CE7474">
              <w:t>trạng thái của Đơn</w:t>
            </w:r>
            <w:r w:rsidR="007A5407">
              <w:t xml:space="preserve"> được chọn từ </w:t>
            </w:r>
            <w:r w:rsidR="00CE7474">
              <w:t>chuagiaiquyet</w:t>
            </w:r>
            <w:r w:rsidR="007A5407">
              <w:t xml:space="preserve"> sang </w:t>
            </w:r>
            <w:r w:rsidR="00CE7474">
              <w:t>dagiaiquyet</w:t>
            </w:r>
            <w:r w:rsidR="007A5407">
              <w:t xml:space="preserve">  trong cở sở dữ liệu</w:t>
            </w:r>
            <w:r>
              <w:t xml:space="preserve">. </w:t>
            </w:r>
          </w:p>
          <w:p w14:paraId="4D729EDB" w14:textId="140E8F54" w:rsidR="00A87247" w:rsidRDefault="00A87247" w:rsidP="00125A78">
            <w:pPr>
              <w:pStyle w:val="Nidungvnbn"/>
              <w:numPr>
                <w:ilvl w:val="0"/>
                <w:numId w:val="15"/>
              </w:numPr>
            </w:pPr>
            <w:r>
              <w:t>Người dùng bấm vào nút làm mới để cập nhật lại danh sách đơn.</w:t>
            </w:r>
          </w:p>
        </w:tc>
      </w:tr>
      <w:tr w:rsidR="006B6350" w14:paraId="1496A7EC" w14:textId="77777777" w:rsidTr="00BA0C8D">
        <w:tc>
          <w:tcPr>
            <w:tcW w:w="4668" w:type="dxa"/>
          </w:tcPr>
          <w:p w14:paraId="14AD45B7" w14:textId="6B6EC621" w:rsidR="006B6350" w:rsidRPr="00760278" w:rsidRDefault="006B6350" w:rsidP="00BA0C8D">
            <w:pPr>
              <w:pStyle w:val="Nidungvnbn"/>
              <w:ind w:firstLine="0"/>
              <w:rPr>
                <w:b/>
              </w:rPr>
            </w:pPr>
            <w:r>
              <w:rPr>
                <w:b/>
              </w:rPr>
              <w:lastRenderedPageBreak/>
              <w:t>Post condition</w:t>
            </w:r>
          </w:p>
        </w:tc>
        <w:tc>
          <w:tcPr>
            <w:tcW w:w="4669" w:type="dxa"/>
          </w:tcPr>
          <w:p w14:paraId="56584D34" w14:textId="0D32CF40" w:rsidR="006B6350" w:rsidRDefault="00BF4770" w:rsidP="00BA0C8D">
            <w:pPr>
              <w:pStyle w:val="Nidungvnbn"/>
              <w:ind w:firstLine="0"/>
            </w:pPr>
            <w:r>
              <w:t>DataGridView_</w:t>
            </w:r>
            <w:r w:rsidR="00FF6B30">
              <w:t>admin</w:t>
            </w:r>
            <w:r>
              <w:t xml:space="preserve"> được cập nhật</w:t>
            </w:r>
            <w:r w:rsidR="00AE0DDB">
              <w:t xml:space="preserve"> hoàn chỉnh</w:t>
            </w:r>
          </w:p>
        </w:tc>
      </w:tr>
    </w:tbl>
    <w:p w14:paraId="74592769" w14:textId="522EDA3D" w:rsidR="006B6350" w:rsidRDefault="006B6350" w:rsidP="00E91B49">
      <w:pPr>
        <w:pStyle w:val="Nidungvnbn"/>
        <w:ind w:firstLine="0"/>
        <w:rPr>
          <w:b/>
          <w:i/>
          <w:sz w:val="28"/>
          <w:szCs w:val="28"/>
        </w:rPr>
      </w:pPr>
    </w:p>
    <w:p w14:paraId="6A77437A" w14:textId="7F14D215" w:rsidR="00CC59D2" w:rsidRDefault="00693C5A" w:rsidP="00EC4E86">
      <w:pPr>
        <w:pStyle w:val="Nidungvnbn"/>
        <w:ind w:firstLine="0"/>
        <w:outlineLvl w:val="2"/>
        <w:rPr>
          <w:b/>
          <w:i/>
          <w:sz w:val="28"/>
          <w:szCs w:val="28"/>
        </w:rPr>
      </w:pPr>
      <w:bookmarkStart w:id="22" w:name="_Toc26295625"/>
      <w:r>
        <w:rPr>
          <w:b/>
          <w:i/>
          <w:sz w:val="28"/>
          <w:szCs w:val="28"/>
        </w:rPr>
        <w:t>2</w:t>
      </w:r>
      <w:r w:rsidR="00CC59D2">
        <w:rPr>
          <w:b/>
          <w:i/>
          <w:sz w:val="28"/>
          <w:szCs w:val="28"/>
        </w:rPr>
        <w:t>.2.</w:t>
      </w:r>
      <w:r w:rsidR="009522BB">
        <w:rPr>
          <w:b/>
          <w:i/>
          <w:sz w:val="28"/>
          <w:szCs w:val="28"/>
        </w:rPr>
        <w:t>3</w:t>
      </w:r>
      <w:r w:rsidR="00CC59D2">
        <w:rPr>
          <w:b/>
          <w:i/>
          <w:sz w:val="28"/>
          <w:szCs w:val="28"/>
        </w:rPr>
        <w:t xml:space="preserve"> </w:t>
      </w:r>
      <w:r w:rsidR="00AC0DD4">
        <w:rPr>
          <w:b/>
          <w:i/>
          <w:sz w:val="28"/>
          <w:szCs w:val="28"/>
        </w:rPr>
        <w:t>Xem các Đơn người dân</w:t>
      </w:r>
      <w:bookmarkEnd w:id="22"/>
    </w:p>
    <w:tbl>
      <w:tblPr>
        <w:tblStyle w:val="TableGrid"/>
        <w:tblW w:w="0" w:type="auto"/>
        <w:tblLook w:val="04A0" w:firstRow="1" w:lastRow="0" w:firstColumn="1" w:lastColumn="0" w:noHBand="0" w:noVBand="1"/>
      </w:tblPr>
      <w:tblGrid>
        <w:gridCol w:w="4668"/>
        <w:gridCol w:w="4669"/>
      </w:tblGrid>
      <w:tr w:rsidR="00CC59D2" w14:paraId="14468F81" w14:textId="77777777" w:rsidTr="00BA0C8D">
        <w:tc>
          <w:tcPr>
            <w:tcW w:w="4668" w:type="dxa"/>
          </w:tcPr>
          <w:p w14:paraId="5D715B92" w14:textId="77777777" w:rsidR="00CC59D2" w:rsidRPr="001B1D77" w:rsidRDefault="00CC59D2" w:rsidP="00BA0C8D">
            <w:pPr>
              <w:pStyle w:val="Nidungvnbn"/>
              <w:ind w:firstLine="0"/>
              <w:rPr>
                <w:b/>
              </w:rPr>
            </w:pPr>
            <w:r>
              <w:rPr>
                <w:b/>
              </w:rPr>
              <w:t>Use-case name</w:t>
            </w:r>
          </w:p>
        </w:tc>
        <w:tc>
          <w:tcPr>
            <w:tcW w:w="4669" w:type="dxa"/>
          </w:tcPr>
          <w:p w14:paraId="60D2DBC9" w14:textId="1D8ABD07" w:rsidR="00CC59D2" w:rsidRDefault="00AC0DD4" w:rsidP="00BA0C8D">
            <w:pPr>
              <w:pStyle w:val="Nidungvnbn"/>
              <w:ind w:firstLine="0"/>
            </w:pPr>
            <w:r>
              <w:t>Xem các Đơn n</w:t>
            </w:r>
            <w:r w:rsidR="00BF4770">
              <w:t>gười dân</w:t>
            </w:r>
          </w:p>
        </w:tc>
      </w:tr>
      <w:tr w:rsidR="00CC59D2" w14:paraId="706DB7A7" w14:textId="77777777" w:rsidTr="00BF4770">
        <w:trPr>
          <w:trHeight w:val="516"/>
        </w:trPr>
        <w:tc>
          <w:tcPr>
            <w:tcW w:w="4668" w:type="dxa"/>
          </w:tcPr>
          <w:p w14:paraId="71FC0766" w14:textId="77777777" w:rsidR="00CC59D2" w:rsidRPr="001B1D77" w:rsidRDefault="00CC59D2" w:rsidP="00BA0C8D">
            <w:pPr>
              <w:pStyle w:val="Nidungvnbn"/>
              <w:ind w:firstLine="0"/>
              <w:rPr>
                <w:b/>
              </w:rPr>
            </w:pPr>
            <w:r>
              <w:rPr>
                <w:b/>
              </w:rPr>
              <w:t>Use-case id</w:t>
            </w:r>
          </w:p>
        </w:tc>
        <w:tc>
          <w:tcPr>
            <w:tcW w:w="4669" w:type="dxa"/>
          </w:tcPr>
          <w:p w14:paraId="6CB4D574" w14:textId="18542060" w:rsidR="00CC59D2" w:rsidRDefault="00234EDD" w:rsidP="00BA0C8D">
            <w:pPr>
              <w:pStyle w:val="Nidungvnbn"/>
              <w:ind w:firstLine="0"/>
            </w:pPr>
            <w:r>
              <w:t>UC003</w:t>
            </w:r>
          </w:p>
        </w:tc>
      </w:tr>
      <w:tr w:rsidR="00CC59D2" w14:paraId="563F3673" w14:textId="77777777" w:rsidTr="00BA0C8D">
        <w:tc>
          <w:tcPr>
            <w:tcW w:w="4668" w:type="dxa"/>
          </w:tcPr>
          <w:p w14:paraId="3C2B6CE4" w14:textId="77777777" w:rsidR="00CC59D2" w:rsidRDefault="00CC59D2" w:rsidP="00BA0C8D">
            <w:pPr>
              <w:pStyle w:val="Nidungvnbn"/>
              <w:ind w:firstLine="0"/>
              <w:rPr>
                <w:b/>
              </w:rPr>
            </w:pPr>
            <w:r>
              <w:rPr>
                <w:b/>
              </w:rPr>
              <w:t>Actor(s)</w:t>
            </w:r>
          </w:p>
        </w:tc>
        <w:tc>
          <w:tcPr>
            <w:tcW w:w="4669" w:type="dxa"/>
          </w:tcPr>
          <w:p w14:paraId="68FD3DF8" w14:textId="41C49154" w:rsidR="00CC59D2" w:rsidRDefault="00BF4770" w:rsidP="00BA0C8D">
            <w:pPr>
              <w:pStyle w:val="Nidungvnbn"/>
              <w:ind w:firstLine="0"/>
            </w:pPr>
            <w:r>
              <w:t xml:space="preserve">Người </w:t>
            </w:r>
            <w:r w:rsidR="00CC59D2">
              <w:t>quản lí</w:t>
            </w:r>
          </w:p>
        </w:tc>
      </w:tr>
      <w:tr w:rsidR="00CC59D2" w14:paraId="405C9E05" w14:textId="77777777" w:rsidTr="00BA0C8D">
        <w:tc>
          <w:tcPr>
            <w:tcW w:w="4668" w:type="dxa"/>
          </w:tcPr>
          <w:p w14:paraId="5218AE12" w14:textId="77777777" w:rsidR="00CC59D2" w:rsidRPr="001B1D77" w:rsidRDefault="00CC59D2" w:rsidP="00BA0C8D">
            <w:pPr>
              <w:pStyle w:val="Nidungvnbn"/>
              <w:ind w:firstLine="0"/>
              <w:rPr>
                <w:b/>
              </w:rPr>
            </w:pPr>
            <w:r>
              <w:rPr>
                <w:b/>
              </w:rPr>
              <w:t>Description</w:t>
            </w:r>
          </w:p>
        </w:tc>
        <w:tc>
          <w:tcPr>
            <w:tcW w:w="4669" w:type="dxa"/>
          </w:tcPr>
          <w:p w14:paraId="17DACFA5" w14:textId="269525BA" w:rsidR="00CC59D2" w:rsidRDefault="00BF4770" w:rsidP="004739D6">
            <w:pPr>
              <w:pStyle w:val="Nidungvnbn"/>
              <w:ind w:firstLine="0"/>
            </w:pPr>
            <w:r>
              <w:t>Cho phép Người</w:t>
            </w:r>
            <w:r w:rsidR="00CC59D2">
              <w:t xml:space="preserve"> </w:t>
            </w:r>
            <w:r w:rsidR="002E5CA6">
              <w:t xml:space="preserve">quản lí </w:t>
            </w:r>
            <w:r w:rsidR="00234EDD">
              <w:t>liệt kê</w:t>
            </w:r>
            <w:r w:rsidR="00AC0DD4">
              <w:t xml:space="preserve"> các Đơn người dân hiệ</w:t>
            </w:r>
            <w:r w:rsidR="004739D6">
              <w:t>n có.</w:t>
            </w:r>
          </w:p>
        </w:tc>
      </w:tr>
      <w:tr w:rsidR="00CC59D2" w14:paraId="47F6EF34" w14:textId="77777777" w:rsidTr="00BA0C8D">
        <w:tc>
          <w:tcPr>
            <w:tcW w:w="4668" w:type="dxa"/>
          </w:tcPr>
          <w:p w14:paraId="3C26FEAF" w14:textId="77777777" w:rsidR="00CC59D2" w:rsidRPr="007B0445" w:rsidRDefault="00CC59D2" w:rsidP="00BA0C8D">
            <w:pPr>
              <w:pStyle w:val="Nidungvnbn"/>
              <w:ind w:firstLine="0"/>
              <w:rPr>
                <w:b/>
              </w:rPr>
            </w:pPr>
            <w:r>
              <w:rPr>
                <w:b/>
              </w:rPr>
              <w:t>Trigger event</w:t>
            </w:r>
          </w:p>
        </w:tc>
        <w:tc>
          <w:tcPr>
            <w:tcW w:w="4669" w:type="dxa"/>
          </w:tcPr>
          <w:p w14:paraId="3F054362" w14:textId="4E3A58B1" w:rsidR="00CC59D2" w:rsidRDefault="002E5CA6" w:rsidP="00AC0DD4">
            <w:pPr>
              <w:pStyle w:val="Nidungvnbn"/>
              <w:ind w:firstLine="0"/>
            </w:pPr>
            <w:r>
              <w:t xml:space="preserve">Người dùng </w:t>
            </w:r>
            <w:r w:rsidR="00AC0DD4">
              <w:t>nhấn vào nút đăng nhập, DataGridView_</w:t>
            </w:r>
            <w:r w:rsidR="00BA02FA">
              <w:t>admin</w:t>
            </w:r>
            <w:r w:rsidR="00AC0DD4">
              <w:t xml:space="preserve"> tự động cập nhật từ database lên</w:t>
            </w:r>
          </w:p>
        </w:tc>
      </w:tr>
      <w:tr w:rsidR="00CC59D2" w14:paraId="70349DC0" w14:textId="77777777" w:rsidTr="00BA0C8D">
        <w:tc>
          <w:tcPr>
            <w:tcW w:w="4668" w:type="dxa"/>
          </w:tcPr>
          <w:p w14:paraId="6743673E" w14:textId="77777777" w:rsidR="00CC59D2" w:rsidRPr="007B0445" w:rsidRDefault="00CC59D2" w:rsidP="00BA0C8D">
            <w:pPr>
              <w:pStyle w:val="Nidungvnbn"/>
              <w:ind w:firstLine="0"/>
              <w:rPr>
                <w:b/>
              </w:rPr>
            </w:pPr>
            <w:r>
              <w:rPr>
                <w:b/>
              </w:rPr>
              <w:t>Precondition</w:t>
            </w:r>
          </w:p>
        </w:tc>
        <w:tc>
          <w:tcPr>
            <w:tcW w:w="4669" w:type="dxa"/>
          </w:tcPr>
          <w:p w14:paraId="1FDCAF0F" w14:textId="1F8DD77F" w:rsidR="00CC59D2" w:rsidRDefault="00CC59D2" w:rsidP="00454CB5">
            <w:pPr>
              <w:pStyle w:val="Nidungvnbn"/>
              <w:ind w:firstLine="0"/>
            </w:pPr>
            <w:r>
              <w:t xml:space="preserve">Người dùng đã </w:t>
            </w:r>
            <w:r w:rsidR="00A278F1">
              <w:t>nhập đầy đủ tài khoản, mật khẩu tồn tại.</w:t>
            </w:r>
          </w:p>
        </w:tc>
      </w:tr>
      <w:tr w:rsidR="00CC59D2" w14:paraId="05038788" w14:textId="77777777" w:rsidTr="00BA0C8D">
        <w:tc>
          <w:tcPr>
            <w:tcW w:w="4668" w:type="dxa"/>
          </w:tcPr>
          <w:p w14:paraId="2D94BDA5" w14:textId="77777777" w:rsidR="00CC59D2" w:rsidRPr="007B0445" w:rsidRDefault="00CC59D2" w:rsidP="00BA0C8D">
            <w:pPr>
              <w:pStyle w:val="Nidungvnbn"/>
              <w:ind w:firstLine="0"/>
              <w:rPr>
                <w:b/>
              </w:rPr>
            </w:pPr>
            <w:r>
              <w:rPr>
                <w:b/>
              </w:rPr>
              <w:t>Step performed</w:t>
            </w:r>
          </w:p>
        </w:tc>
        <w:tc>
          <w:tcPr>
            <w:tcW w:w="4669" w:type="dxa"/>
          </w:tcPr>
          <w:p w14:paraId="3E3C3630" w14:textId="7931E06D" w:rsidR="00CC59D2" w:rsidRDefault="00454CB5" w:rsidP="00CC59D2">
            <w:pPr>
              <w:pStyle w:val="Nidungvnbn"/>
              <w:numPr>
                <w:ilvl w:val="0"/>
                <w:numId w:val="16"/>
              </w:numPr>
            </w:pPr>
            <w:r>
              <w:t>Người quản lí nhập tài khoản mật khẩu có tồn tại trong database.</w:t>
            </w:r>
          </w:p>
          <w:p w14:paraId="0DD49B9B" w14:textId="50C8A1B8" w:rsidR="00CC59D2" w:rsidRDefault="00454CB5" w:rsidP="00CC59D2">
            <w:pPr>
              <w:pStyle w:val="Nidungvnbn"/>
              <w:numPr>
                <w:ilvl w:val="0"/>
                <w:numId w:val="16"/>
              </w:numPr>
            </w:pPr>
            <w:r>
              <w:t xml:space="preserve">Load Form_Admin </w:t>
            </w:r>
          </w:p>
          <w:p w14:paraId="26F7A1B6" w14:textId="485C98F1" w:rsidR="00284E84" w:rsidRDefault="00AE0DDB" w:rsidP="00AE0DDB">
            <w:pPr>
              <w:pStyle w:val="Nidungvnbn"/>
              <w:numPr>
                <w:ilvl w:val="0"/>
                <w:numId w:val="16"/>
              </w:numPr>
            </w:pPr>
            <w:r>
              <w:lastRenderedPageBreak/>
              <w:t>DataGridView_</w:t>
            </w:r>
            <w:r w:rsidR="00A87B4E">
              <w:t>admin</w:t>
            </w:r>
            <w:r w:rsidR="00284E84">
              <w:t xml:space="preserve"> </w:t>
            </w:r>
            <w:r w:rsidR="00A87B4E">
              <w:t>load các đơn n</w:t>
            </w:r>
            <w:r>
              <w:t>gười dân</w:t>
            </w:r>
          </w:p>
        </w:tc>
      </w:tr>
      <w:tr w:rsidR="00CC59D2" w14:paraId="6C8C1A77" w14:textId="77777777" w:rsidTr="00BA0C8D">
        <w:tc>
          <w:tcPr>
            <w:tcW w:w="4668" w:type="dxa"/>
          </w:tcPr>
          <w:p w14:paraId="737319A9" w14:textId="77777777" w:rsidR="00CC59D2" w:rsidRPr="00760278" w:rsidRDefault="00CC59D2" w:rsidP="00BA0C8D">
            <w:pPr>
              <w:pStyle w:val="Nidungvnbn"/>
              <w:ind w:firstLine="0"/>
              <w:rPr>
                <w:b/>
              </w:rPr>
            </w:pPr>
            <w:r>
              <w:rPr>
                <w:b/>
              </w:rPr>
              <w:lastRenderedPageBreak/>
              <w:t>Post condition</w:t>
            </w:r>
          </w:p>
        </w:tc>
        <w:tc>
          <w:tcPr>
            <w:tcW w:w="4669" w:type="dxa"/>
          </w:tcPr>
          <w:p w14:paraId="21AC5D82" w14:textId="2F695D63" w:rsidR="00CC59D2" w:rsidRDefault="00AE0DDB" w:rsidP="00BA0C8D">
            <w:pPr>
              <w:pStyle w:val="Nidungvnbn"/>
              <w:ind w:firstLine="0"/>
            </w:pPr>
            <w:r>
              <w:t>DataGridView_</w:t>
            </w:r>
            <w:r w:rsidR="00BA02FA">
              <w:t>admin</w:t>
            </w:r>
            <w:r>
              <w:t xml:space="preserve"> load hoàn thành không gặp lỗi</w:t>
            </w:r>
          </w:p>
        </w:tc>
      </w:tr>
    </w:tbl>
    <w:p w14:paraId="77EE29DA" w14:textId="46361DEE" w:rsidR="00CC59D2" w:rsidRDefault="00CC59D2" w:rsidP="00E91B49">
      <w:pPr>
        <w:pStyle w:val="Nidungvnbn"/>
        <w:ind w:firstLine="0"/>
        <w:rPr>
          <w:b/>
          <w:i/>
          <w:sz w:val="28"/>
          <w:szCs w:val="28"/>
        </w:rPr>
      </w:pPr>
    </w:p>
    <w:p w14:paraId="1A69A36C" w14:textId="27F126E4" w:rsidR="00DB34A5" w:rsidRDefault="00DB34A5" w:rsidP="00EC4E86">
      <w:pPr>
        <w:pStyle w:val="Nidungvnbn"/>
        <w:ind w:firstLine="0"/>
        <w:outlineLvl w:val="2"/>
        <w:rPr>
          <w:b/>
          <w:i/>
          <w:sz w:val="28"/>
          <w:szCs w:val="28"/>
        </w:rPr>
      </w:pPr>
      <w:bookmarkStart w:id="23" w:name="_Toc26295626"/>
      <w:r>
        <w:rPr>
          <w:b/>
          <w:i/>
          <w:sz w:val="28"/>
          <w:szCs w:val="28"/>
        </w:rPr>
        <w:t>2.2.</w:t>
      </w:r>
      <w:r w:rsidR="009522BB">
        <w:rPr>
          <w:b/>
          <w:i/>
          <w:sz w:val="28"/>
          <w:szCs w:val="28"/>
        </w:rPr>
        <w:t>4</w:t>
      </w:r>
      <w:r>
        <w:rPr>
          <w:b/>
          <w:i/>
          <w:sz w:val="28"/>
          <w:szCs w:val="28"/>
        </w:rPr>
        <w:t xml:space="preserve"> </w:t>
      </w:r>
      <w:r w:rsidR="00DD2349">
        <w:rPr>
          <w:b/>
          <w:i/>
          <w:sz w:val="28"/>
          <w:szCs w:val="28"/>
        </w:rPr>
        <w:t>Tạo Đơn giải quyết</w:t>
      </w:r>
      <w:bookmarkEnd w:id="23"/>
    </w:p>
    <w:tbl>
      <w:tblPr>
        <w:tblStyle w:val="TableGrid"/>
        <w:tblW w:w="0" w:type="auto"/>
        <w:tblLook w:val="04A0" w:firstRow="1" w:lastRow="0" w:firstColumn="1" w:lastColumn="0" w:noHBand="0" w:noVBand="1"/>
      </w:tblPr>
      <w:tblGrid>
        <w:gridCol w:w="4668"/>
        <w:gridCol w:w="4669"/>
      </w:tblGrid>
      <w:tr w:rsidR="00DB34A5" w14:paraId="3E1CBED3" w14:textId="77777777" w:rsidTr="00BA0C8D">
        <w:tc>
          <w:tcPr>
            <w:tcW w:w="4668" w:type="dxa"/>
          </w:tcPr>
          <w:p w14:paraId="61AF2087" w14:textId="1E77D2AF" w:rsidR="00DB34A5" w:rsidRPr="001B1D77" w:rsidRDefault="00DB34A5" w:rsidP="00BA0C8D">
            <w:pPr>
              <w:pStyle w:val="Nidungvnbn"/>
              <w:ind w:firstLine="0"/>
              <w:rPr>
                <w:b/>
              </w:rPr>
            </w:pPr>
            <w:r>
              <w:rPr>
                <w:b/>
              </w:rPr>
              <w:t>Use-case name</w:t>
            </w:r>
            <w:r w:rsidR="0045228C">
              <w:rPr>
                <w:b/>
              </w:rPr>
              <w:t xml:space="preserve"> </w:t>
            </w:r>
          </w:p>
        </w:tc>
        <w:tc>
          <w:tcPr>
            <w:tcW w:w="4669" w:type="dxa"/>
          </w:tcPr>
          <w:p w14:paraId="167FC106" w14:textId="071B56AB" w:rsidR="00DB34A5" w:rsidRDefault="00B80562" w:rsidP="00BA0C8D">
            <w:pPr>
              <w:pStyle w:val="Nidungvnbn"/>
              <w:ind w:firstLine="0"/>
            </w:pPr>
            <w:r>
              <w:t>Tạo đơn giải quyết</w:t>
            </w:r>
          </w:p>
        </w:tc>
      </w:tr>
      <w:tr w:rsidR="00DB34A5" w14:paraId="4F663322" w14:textId="77777777" w:rsidTr="00BA0C8D">
        <w:tc>
          <w:tcPr>
            <w:tcW w:w="4668" w:type="dxa"/>
          </w:tcPr>
          <w:p w14:paraId="6FD16E9B" w14:textId="77777777" w:rsidR="00DB34A5" w:rsidRPr="001B1D77" w:rsidRDefault="00DB34A5" w:rsidP="00BA0C8D">
            <w:pPr>
              <w:pStyle w:val="Nidungvnbn"/>
              <w:ind w:firstLine="0"/>
              <w:rPr>
                <w:b/>
              </w:rPr>
            </w:pPr>
            <w:r>
              <w:rPr>
                <w:b/>
              </w:rPr>
              <w:t>Use-case id</w:t>
            </w:r>
          </w:p>
        </w:tc>
        <w:tc>
          <w:tcPr>
            <w:tcW w:w="4669" w:type="dxa"/>
          </w:tcPr>
          <w:p w14:paraId="508D14DD" w14:textId="5CF5E7F8" w:rsidR="00DB34A5" w:rsidRDefault="00B80562" w:rsidP="00BA0C8D">
            <w:pPr>
              <w:pStyle w:val="Nidungvnbn"/>
              <w:ind w:firstLine="0"/>
            </w:pPr>
            <w:r>
              <w:t>UC004</w:t>
            </w:r>
          </w:p>
        </w:tc>
      </w:tr>
      <w:tr w:rsidR="00DB34A5" w14:paraId="44BFCFE5" w14:textId="77777777" w:rsidTr="00BA0C8D">
        <w:tc>
          <w:tcPr>
            <w:tcW w:w="4668" w:type="dxa"/>
          </w:tcPr>
          <w:p w14:paraId="1EC478D1" w14:textId="77777777" w:rsidR="00DB34A5" w:rsidRDefault="00DB34A5" w:rsidP="00BA0C8D">
            <w:pPr>
              <w:pStyle w:val="Nidungvnbn"/>
              <w:ind w:firstLine="0"/>
              <w:rPr>
                <w:b/>
              </w:rPr>
            </w:pPr>
            <w:r>
              <w:rPr>
                <w:b/>
              </w:rPr>
              <w:t>Actor(s)</w:t>
            </w:r>
          </w:p>
        </w:tc>
        <w:tc>
          <w:tcPr>
            <w:tcW w:w="4669" w:type="dxa"/>
          </w:tcPr>
          <w:p w14:paraId="725BBF1E" w14:textId="49D2BF5A" w:rsidR="00DB34A5" w:rsidRDefault="00B80562" w:rsidP="00BA0C8D">
            <w:pPr>
              <w:pStyle w:val="Nidungvnbn"/>
              <w:ind w:firstLine="0"/>
            </w:pPr>
            <w:r>
              <w:t>Người</w:t>
            </w:r>
            <w:r w:rsidR="00DB34A5">
              <w:t xml:space="preserve"> quản lí</w:t>
            </w:r>
          </w:p>
        </w:tc>
      </w:tr>
      <w:tr w:rsidR="00DB34A5" w14:paraId="088ED4D7" w14:textId="77777777" w:rsidTr="00BA0C8D">
        <w:tc>
          <w:tcPr>
            <w:tcW w:w="4668" w:type="dxa"/>
          </w:tcPr>
          <w:p w14:paraId="0D97508C" w14:textId="77777777" w:rsidR="00DB34A5" w:rsidRPr="001B1D77" w:rsidRDefault="00DB34A5" w:rsidP="00BA0C8D">
            <w:pPr>
              <w:pStyle w:val="Nidungvnbn"/>
              <w:ind w:firstLine="0"/>
              <w:rPr>
                <w:b/>
              </w:rPr>
            </w:pPr>
            <w:r>
              <w:rPr>
                <w:b/>
              </w:rPr>
              <w:t>Description</w:t>
            </w:r>
          </w:p>
        </w:tc>
        <w:tc>
          <w:tcPr>
            <w:tcW w:w="4669" w:type="dxa"/>
          </w:tcPr>
          <w:p w14:paraId="00F9C1DC" w14:textId="7910BB15" w:rsidR="00DB34A5" w:rsidRDefault="00B80562" w:rsidP="00BA0C8D">
            <w:pPr>
              <w:pStyle w:val="Nidungvnbn"/>
              <w:ind w:firstLine="0"/>
            </w:pPr>
            <w:r>
              <w:t>Tạo đơn giải quyết, lưu thông tin vào database (ngày gửi, người lưu, …)</w:t>
            </w:r>
          </w:p>
        </w:tc>
      </w:tr>
      <w:tr w:rsidR="00DB34A5" w14:paraId="26CE1370" w14:textId="77777777" w:rsidTr="00BA0C8D">
        <w:tc>
          <w:tcPr>
            <w:tcW w:w="4668" w:type="dxa"/>
          </w:tcPr>
          <w:p w14:paraId="6A87ED42" w14:textId="77777777" w:rsidR="00DB34A5" w:rsidRPr="007B0445" w:rsidRDefault="00DB34A5" w:rsidP="00BA0C8D">
            <w:pPr>
              <w:pStyle w:val="Nidungvnbn"/>
              <w:ind w:firstLine="0"/>
              <w:rPr>
                <w:b/>
              </w:rPr>
            </w:pPr>
            <w:r>
              <w:rPr>
                <w:b/>
              </w:rPr>
              <w:t>Trigger event</w:t>
            </w:r>
          </w:p>
        </w:tc>
        <w:tc>
          <w:tcPr>
            <w:tcW w:w="4669" w:type="dxa"/>
          </w:tcPr>
          <w:p w14:paraId="7BA5E84F" w14:textId="44077220" w:rsidR="00DB34A5" w:rsidRDefault="00B80562" w:rsidP="00BA0C8D">
            <w:pPr>
              <w:pStyle w:val="Nidungvnbn"/>
              <w:ind w:firstLine="0"/>
            </w:pPr>
            <w:r>
              <w:t>Người dùng bấm vào nút Tạo đơn giải quyết</w:t>
            </w:r>
          </w:p>
        </w:tc>
      </w:tr>
      <w:tr w:rsidR="00DB34A5" w14:paraId="50AE32DF" w14:textId="77777777" w:rsidTr="00BA0C8D">
        <w:tc>
          <w:tcPr>
            <w:tcW w:w="4668" w:type="dxa"/>
          </w:tcPr>
          <w:p w14:paraId="4ACC8987" w14:textId="77777777" w:rsidR="00DB34A5" w:rsidRPr="007B0445" w:rsidRDefault="00DB34A5" w:rsidP="00BA0C8D">
            <w:pPr>
              <w:pStyle w:val="Nidungvnbn"/>
              <w:ind w:firstLine="0"/>
              <w:rPr>
                <w:b/>
              </w:rPr>
            </w:pPr>
            <w:r>
              <w:rPr>
                <w:b/>
              </w:rPr>
              <w:t>Precondition</w:t>
            </w:r>
          </w:p>
        </w:tc>
        <w:tc>
          <w:tcPr>
            <w:tcW w:w="4669" w:type="dxa"/>
          </w:tcPr>
          <w:p w14:paraId="23C4D1B8" w14:textId="77777777" w:rsidR="00DB34A5" w:rsidRDefault="00DB34A5" w:rsidP="00BA0C8D">
            <w:pPr>
              <w:pStyle w:val="Nidungvnbn"/>
              <w:ind w:firstLine="0"/>
            </w:pPr>
            <w:r>
              <w:t>Người dùng đã đăng nhập vào hệ thống</w:t>
            </w:r>
          </w:p>
        </w:tc>
      </w:tr>
      <w:tr w:rsidR="00DB34A5" w14:paraId="5A3DB814" w14:textId="77777777" w:rsidTr="00BA0C8D">
        <w:tc>
          <w:tcPr>
            <w:tcW w:w="4668" w:type="dxa"/>
          </w:tcPr>
          <w:p w14:paraId="45E2633D" w14:textId="77777777" w:rsidR="00DB34A5" w:rsidRPr="007B0445" w:rsidRDefault="00DB34A5" w:rsidP="00BA0C8D">
            <w:pPr>
              <w:pStyle w:val="Nidungvnbn"/>
              <w:ind w:firstLine="0"/>
              <w:rPr>
                <w:b/>
              </w:rPr>
            </w:pPr>
            <w:r>
              <w:rPr>
                <w:b/>
              </w:rPr>
              <w:t>Step performed</w:t>
            </w:r>
          </w:p>
        </w:tc>
        <w:tc>
          <w:tcPr>
            <w:tcW w:w="4669" w:type="dxa"/>
          </w:tcPr>
          <w:p w14:paraId="5FB6B792" w14:textId="2342BA4C" w:rsidR="000C430C" w:rsidRDefault="000C430C" w:rsidP="000C430C">
            <w:pPr>
              <w:pStyle w:val="Nidungvnbn"/>
              <w:numPr>
                <w:ilvl w:val="0"/>
                <w:numId w:val="17"/>
              </w:numPr>
            </w:pPr>
            <w:r>
              <w:t>Người dùng chọn đơn cần giải quyết ở DataGridView_admin</w:t>
            </w:r>
          </w:p>
          <w:p w14:paraId="12786AFD" w14:textId="434BD07C" w:rsidR="00DB34A5" w:rsidRDefault="000C430C" w:rsidP="00BA0C8D">
            <w:pPr>
              <w:pStyle w:val="Nidungvnbn"/>
              <w:numPr>
                <w:ilvl w:val="0"/>
                <w:numId w:val="17"/>
              </w:numPr>
            </w:pPr>
            <w:r>
              <w:t xml:space="preserve">Người dùng nhập nội dung cần giải quyết ở bên trái. </w:t>
            </w:r>
          </w:p>
          <w:p w14:paraId="7DA81E7A" w14:textId="3D25D4C4" w:rsidR="00DB34A5" w:rsidRDefault="000C430C" w:rsidP="00BA0C8D">
            <w:pPr>
              <w:pStyle w:val="Nidungvnbn"/>
              <w:numPr>
                <w:ilvl w:val="0"/>
                <w:numId w:val="17"/>
              </w:numPr>
            </w:pPr>
            <w:r>
              <w:t>Người dùng nhấn vào nút Tạo đơn giải quyết</w:t>
            </w:r>
          </w:p>
          <w:p w14:paraId="42B2A3AB" w14:textId="4A0898A7" w:rsidR="00DB34A5" w:rsidRDefault="000C430C" w:rsidP="00E04916">
            <w:pPr>
              <w:pStyle w:val="Nidungvnbn"/>
              <w:numPr>
                <w:ilvl w:val="0"/>
                <w:numId w:val="17"/>
              </w:numPr>
            </w:pPr>
            <w:r>
              <w:t>Nội dung giải quyết được cập nhật vào đơn</w:t>
            </w:r>
            <w:r w:rsidR="00E04916">
              <w:t>.</w:t>
            </w:r>
          </w:p>
        </w:tc>
      </w:tr>
      <w:tr w:rsidR="00DB34A5" w14:paraId="67B5A3AA" w14:textId="77777777" w:rsidTr="00BA0C8D">
        <w:tc>
          <w:tcPr>
            <w:tcW w:w="4668" w:type="dxa"/>
          </w:tcPr>
          <w:p w14:paraId="0CCBB2C2" w14:textId="77777777" w:rsidR="00DB34A5" w:rsidRPr="00760278" w:rsidRDefault="00DB34A5" w:rsidP="00BA0C8D">
            <w:pPr>
              <w:pStyle w:val="Nidungvnbn"/>
              <w:ind w:firstLine="0"/>
              <w:rPr>
                <w:b/>
              </w:rPr>
            </w:pPr>
            <w:r>
              <w:rPr>
                <w:b/>
              </w:rPr>
              <w:t>Post condition</w:t>
            </w:r>
          </w:p>
        </w:tc>
        <w:tc>
          <w:tcPr>
            <w:tcW w:w="4669" w:type="dxa"/>
          </w:tcPr>
          <w:p w14:paraId="7D9567A2" w14:textId="47F8F960" w:rsidR="00DB34A5" w:rsidRDefault="00E04916" w:rsidP="00BA0C8D">
            <w:pPr>
              <w:pStyle w:val="Nidungvnbn"/>
              <w:ind w:firstLine="0"/>
            </w:pPr>
            <w:r>
              <w:t>Hiển thị hộp thoại “Thêm thành công”</w:t>
            </w:r>
          </w:p>
        </w:tc>
      </w:tr>
    </w:tbl>
    <w:p w14:paraId="3E54ADAA" w14:textId="77777777" w:rsidR="00DB34A5" w:rsidRDefault="00DB34A5" w:rsidP="00DB34A5">
      <w:pPr>
        <w:pStyle w:val="Nidungvnbn"/>
        <w:ind w:firstLine="0"/>
        <w:rPr>
          <w:b/>
          <w:i/>
          <w:sz w:val="28"/>
          <w:szCs w:val="28"/>
        </w:rPr>
      </w:pPr>
    </w:p>
    <w:p w14:paraId="519724BB" w14:textId="2FE818F7" w:rsidR="00DB34A5" w:rsidRDefault="00DB34A5" w:rsidP="00EC4E86">
      <w:pPr>
        <w:pStyle w:val="Nidungvnbn"/>
        <w:ind w:firstLine="0"/>
        <w:outlineLvl w:val="2"/>
        <w:rPr>
          <w:b/>
          <w:i/>
          <w:sz w:val="28"/>
          <w:szCs w:val="28"/>
        </w:rPr>
      </w:pPr>
      <w:bookmarkStart w:id="24" w:name="_Toc26295627"/>
      <w:r>
        <w:rPr>
          <w:b/>
          <w:i/>
          <w:sz w:val="28"/>
          <w:szCs w:val="28"/>
        </w:rPr>
        <w:t>2.2.</w:t>
      </w:r>
      <w:r w:rsidR="009522BB">
        <w:rPr>
          <w:b/>
          <w:i/>
          <w:sz w:val="28"/>
          <w:szCs w:val="28"/>
        </w:rPr>
        <w:t>5</w:t>
      </w:r>
      <w:r>
        <w:rPr>
          <w:b/>
          <w:i/>
          <w:sz w:val="28"/>
          <w:szCs w:val="28"/>
        </w:rPr>
        <w:t xml:space="preserve"> </w:t>
      </w:r>
      <w:r w:rsidR="0063721D">
        <w:rPr>
          <w:b/>
          <w:i/>
          <w:sz w:val="28"/>
          <w:szCs w:val="28"/>
        </w:rPr>
        <w:t>Xem</w:t>
      </w:r>
      <w:r>
        <w:rPr>
          <w:b/>
          <w:i/>
          <w:sz w:val="28"/>
          <w:szCs w:val="28"/>
        </w:rPr>
        <w:t xml:space="preserve"> thông tin cá nhân</w:t>
      </w:r>
      <w:bookmarkEnd w:id="24"/>
    </w:p>
    <w:tbl>
      <w:tblPr>
        <w:tblStyle w:val="TableGrid"/>
        <w:tblW w:w="0" w:type="auto"/>
        <w:tblLook w:val="04A0" w:firstRow="1" w:lastRow="0" w:firstColumn="1" w:lastColumn="0" w:noHBand="0" w:noVBand="1"/>
      </w:tblPr>
      <w:tblGrid>
        <w:gridCol w:w="4668"/>
        <w:gridCol w:w="4669"/>
      </w:tblGrid>
      <w:tr w:rsidR="00DB34A5" w14:paraId="1CC6BD4D" w14:textId="77777777" w:rsidTr="00BA0C8D">
        <w:tc>
          <w:tcPr>
            <w:tcW w:w="4668" w:type="dxa"/>
          </w:tcPr>
          <w:p w14:paraId="2E68E8D6" w14:textId="77777777" w:rsidR="00DB34A5" w:rsidRPr="001B1D77" w:rsidRDefault="00DB34A5" w:rsidP="00BA0C8D">
            <w:pPr>
              <w:pStyle w:val="Nidungvnbn"/>
              <w:ind w:firstLine="0"/>
              <w:rPr>
                <w:b/>
              </w:rPr>
            </w:pPr>
            <w:r>
              <w:rPr>
                <w:b/>
              </w:rPr>
              <w:t>Use-case name</w:t>
            </w:r>
          </w:p>
        </w:tc>
        <w:tc>
          <w:tcPr>
            <w:tcW w:w="4669" w:type="dxa"/>
          </w:tcPr>
          <w:p w14:paraId="09B9177D" w14:textId="77777777" w:rsidR="00DB34A5" w:rsidRDefault="00DB34A5" w:rsidP="00BA0C8D">
            <w:pPr>
              <w:pStyle w:val="Nidungvnbn"/>
              <w:ind w:firstLine="0"/>
            </w:pPr>
            <w:r>
              <w:t>Chỉnh sửa thông tin cá nhân</w:t>
            </w:r>
          </w:p>
        </w:tc>
      </w:tr>
      <w:tr w:rsidR="00DB34A5" w14:paraId="13CCE2F9" w14:textId="77777777" w:rsidTr="00BA0C8D">
        <w:tc>
          <w:tcPr>
            <w:tcW w:w="4668" w:type="dxa"/>
          </w:tcPr>
          <w:p w14:paraId="0F58F0DE" w14:textId="77777777" w:rsidR="00DB34A5" w:rsidRPr="001B1D77" w:rsidRDefault="00DB34A5" w:rsidP="00BA0C8D">
            <w:pPr>
              <w:pStyle w:val="Nidungvnbn"/>
              <w:ind w:firstLine="0"/>
              <w:rPr>
                <w:b/>
              </w:rPr>
            </w:pPr>
            <w:r>
              <w:rPr>
                <w:b/>
              </w:rPr>
              <w:lastRenderedPageBreak/>
              <w:t>Use-case id</w:t>
            </w:r>
          </w:p>
        </w:tc>
        <w:tc>
          <w:tcPr>
            <w:tcW w:w="4669" w:type="dxa"/>
          </w:tcPr>
          <w:p w14:paraId="621D2979" w14:textId="59D31840" w:rsidR="00DB34A5" w:rsidRDefault="0063721D" w:rsidP="00BA0C8D">
            <w:pPr>
              <w:pStyle w:val="Nidungvnbn"/>
              <w:ind w:firstLine="0"/>
            </w:pPr>
            <w:r>
              <w:t>UC005</w:t>
            </w:r>
          </w:p>
        </w:tc>
      </w:tr>
      <w:tr w:rsidR="00DB34A5" w14:paraId="00961578" w14:textId="77777777" w:rsidTr="00BA0C8D">
        <w:tc>
          <w:tcPr>
            <w:tcW w:w="4668" w:type="dxa"/>
          </w:tcPr>
          <w:p w14:paraId="362C2008" w14:textId="77777777" w:rsidR="00DB34A5" w:rsidRDefault="00DB34A5" w:rsidP="00BA0C8D">
            <w:pPr>
              <w:pStyle w:val="Nidungvnbn"/>
              <w:ind w:firstLine="0"/>
              <w:rPr>
                <w:b/>
              </w:rPr>
            </w:pPr>
            <w:r>
              <w:rPr>
                <w:b/>
              </w:rPr>
              <w:t>Actor(s)</w:t>
            </w:r>
          </w:p>
        </w:tc>
        <w:tc>
          <w:tcPr>
            <w:tcW w:w="4669" w:type="dxa"/>
          </w:tcPr>
          <w:p w14:paraId="55D5A7E0" w14:textId="54362377" w:rsidR="00DB34A5" w:rsidRDefault="0063721D" w:rsidP="00BA0C8D">
            <w:pPr>
              <w:pStyle w:val="Nidungvnbn"/>
              <w:ind w:firstLine="0"/>
            </w:pPr>
            <w:r>
              <w:t>Người</w:t>
            </w:r>
            <w:r w:rsidR="00DB34A5">
              <w:t xml:space="preserve"> quản lí</w:t>
            </w:r>
            <w:r>
              <w:t xml:space="preserve">, người dân </w:t>
            </w:r>
          </w:p>
        </w:tc>
      </w:tr>
      <w:tr w:rsidR="00DB34A5" w14:paraId="5CD08C26" w14:textId="77777777" w:rsidTr="00BA0C8D">
        <w:tc>
          <w:tcPr>
            <w:tcW w:w="4668" w:type="dxa"/>
          </w:tcPr>
          <w:p w14:paraId="18C24EF3" w14:textId="77777777" w:rsidR="00DB34A5" w:rsidRPr="001B1D77" w:rsidRDefault="00DB34A5" w:rsidP="00BA0C8D">
            <w:pPr>
              <w:pStyle w:val="Nidungvnbn"/>
              <w:ind w:firstLine="0"/>
              <w:rPr>
                <w:b/>
              </w:rPr>
            </w:pPr>
            <w:r>
              <w:rPr>
                <w:b/>
              </w:rPr>
              <w:t>Description</w:t>
            </w:r>
          </w:p>
        </w:tc>
        <w:tc>
          <w:tcPr>
            <w:tcW w:w="4669" w:type="dxa"/>
          </w:tcPr>
          <w:p w14:paraId="715B7626" w14:textId="095286C4" w:rsidR="00DB34A5" w:rsidRDefault="00DB34A5" w:rsidP="0063721D">
            <w:pPr>
              <w:pStyle w:val="Nidungvnbn"/>
              <w:ind w:firstLine="0"/>
            </w:pPr>
            <w:r>
              <w:t xml:space="preserve">Cho phép </w:t>
            </w:r>
            <w:r w:rsidR="0063721D">
              <w:t>người dùng</w:t>
            </w:r>
            <w:r>
              <w:t xml:space="preserve"> </w:t>
            </w:r>
            <w:r w:rsidR="0063721D">
              <w:t xml:space="preserve">xem </w:t>
            </w:r>
            <w:r>
              <w:t>thông tin cá nhân của mình</w:t>
            </w:r>
            <w:r w:rsidR="0063721D">
              <w:t>.</w:t>
            </w:r>
          </w:p>
        </w:tc>
      </w:tr>
      <w:tr w:rsidR="00DB34A5" w14:paraId="2DB0AE25" w14:textId="77777777" w:rsidTr="00BA0C8D">
        <w:tc>
          <w:tcPr>
            <w:tcW w:w="4668" w:type="dxa"/>
          </w:tcPr>
          <w:p w14:paraId="479D6519" w14:textId="77777777" w:rsidR="00DB34A5" w:rsidRPr="007B0445" w:rsidRDefault="00DB34A5" w:rsidP="00BA0C8D">
            <w:pPr>
              <w:pStyle w:val="Nidungvnbn"/>
              <w:ind w:firstLine="0"/>
              <w:rPr>
                <w:b/>
              </w:rPr>
            </w:pPr>
            <w:r>
              <w:rPr>
                <w:b/>
              </w:rPr>
              <w:t>Trigger event</w:t>
            </w:r>
          </w:p>
        </w:tc>
        <w:tc>
          <w:tcPr>
            <w:tcW w:w="4669" w:type="dxa"/>
          </w:tcPr>
          <w:p w14:paraId="7C3C3B02" w14:textId="2CF32647" w:rsidR="00DB34A5" w:rsidRDefault="00DB34A5" w:rsidP="00B511DA">
            <w:pPr>
              <w:pStyle w:val="Nidungvnbn"/>
              <w:ind w:firstLine="0"/>
            </w:pPr>
            <w:r>
              <w:t xml:space="preserve">Người dùng chọn nút </w:t>
            </w:r>
            <w:r w:rsidR="00B511DA">
              <w:t>Xem thông tin cá nhân.</w:t>
            </w:r>
          </w:p>
        </w:tc>
      </w:tr>
      <w:tr w:rsidR="00DB34A5" w14:paraId="6A099BFA" w14:textId="77777777" w:rsidTr="00BA0C8D">
        <w:tc>
          <w:tcPr>
            <w:tcW w:w="4668" w:type="dxa"/>
          </w:tcPr>
          <w:p w14:paraId="6E158300" w14:textId="77777777" w:rsidR="00DB34A5" w:rsidRPr="007B0445" w:rsidRDefault="00DB34A5" w:rsidP="00BA0C8D">
            <w:pPr>
              <w:pStyle w:val="Nidungvnbn"/>
              <w:ind w:firstLine="0"/>
              <w:rPr>
                <w:b/>
              </w:rPr>
            </w:pPr>
            <w:r>
              <w:rPr>
                <w:b/>
              </w:rPr>
              <w:t>Precondition</w:t>
            </w:r>
          </w:p>
        </w:tc>
        <w:tc>
          <w:tcPr>
            <w:tcW w:w="4669" w:type="dxa"/>
          </w:tcPr>
          <w:p w14:paraId="4A4F94BB" w14:textId="77777777" w:rsidR="00DB34A5" w:rsidRDefault="00DB34A5" w:rsidP="00BA0C8D">
            <w:pPr>
              <w:pStyle w:val="Nidungvnbn"/>
              <w:ind w:firstLine="0"/>
            </w:pPr>
            <w:r>
              <w:t>Người dùng đã đăng nhập vào hệ thống</w:t>
            </w:r>
          </w:p>
        </w:tc>
      </w:tr>
      <w:tr w:rsidR="00DB34A5" w14:paraId="20E676A6" w14:textId="77777777" w:rsidTr="00BA0C8D">
        <w:tc>
          <w:tcPr>
            <w:tcW w:w="4668" w:type="dxa"/>
          </w:tcPr>
          <w:p w14:paraId="0DB1C20E" w14:textId="77777777" w:rsidR="00DB34A5" w:rsidRPr="007B0445" w:rsidRDefault="00DB34A5" w:rsidP="00BA0C8D">
            <w:pPr>
              <w:pStyle w:val="Nidungvnbn"/>
              <w:ind w:firstLine="0"/>
              <w:rPr>
                <w:b/>
              </w:rPr>
            </w:pPr>
            <w:r>
              <w:rPr>
                <w:b/>
              </w:rPr>
              <w:t>Step performed</w:t>
            </w:r>
          </w:p>
        </w:tc>
        <w:tc>
          <w:tcPr>
            <w:tcW w:w="4669" w:type="dxa"/>
          </w:tcPr>
          <w:p w14:paraId="5D818961" w14:textId="7FE9C4F6" w:rsidR="00DB34A5" w:rsidRDefault="00410990" w:rsidP="00BA0C8D">
            <w:pPr>
              <w:pStyle w:val="Nidungvnbn"/>
              <w:numPr>
                <w:ilvl w:val="0"/>
                <w:numId w:val="18"/>
              </w:numPr>
            </w:pPr>
            <w:r>
              <w:t>Người dùng nhấn vào nút</w:t>
            </w:r>
            <w:r w:rsidR="00917F1B">
              <w:t xml:space="preserve"> Xem thông tin cá nhân.</w:t>
            </w:r>
          </w:p>
          <w:p w14:paraId="46361012" w14:textId="61512452" w:rsidR="00917F1B" w:rsidRDefault="00917F1B" w:rsidP="00BA0C8D">
            <w:pPr>
              <w:pStyle w:val="Nidungvnbn"/>
              <w:numPr>
                <w:ilvl w:val="0"/>
                <w:numId w:val="18"/>
              </w:numPr>
            </w:pPr>
            <w:r>
              <w:t>Hiển thị hộp thoại chứa các thông tin cá nhân đã được load trước đó.</w:t>
            </w:r>
          </w:p>
          <w:p w14:paraId="3944D685" w14:textId="5EA454AC" w:rsidR="00DB34A5" w:rsidRDefault="00DB34A5" w:rsidP="00917F1B">
            <w:pPr>
              <w:pStyle w:val="Nidungvnbn"/>
              <w:ind w:left="720" w:firstLine="0"/>
            </w:pPr>
          </w:p>
        </w:tc>
      </w:tr>
      <w:tr w:rsidR="00DB34A5" w14:paraId="5BC04068" w14:textId="77777777" w:rsidTr="00BA0C8D">
        <w:tc>
          <w:tcPr>
            <w:tcW w:w="4668" w:type="dxa"/>
          </w:tcPr>
          <w:p w14:paraId="446278F9" w14:textId="77777777" w:rsidR="00DB34A5" w:rsidRPr="00760278" w:rsidRDefault="00DB34A5" w:rsidP="00BA0C8D">
            <w:pPr>
              <w:pStyle w:val="Nidungvnbn"/>
              <w:ind w:firstLine="0"/>
              <w:rPr>
                <w:b/>
              </w:rPr>
            </w:pPr>
            <w:r>
              <w:rPr>
                <w:b/>
              </w:rPr>
              <w:t>Post condition</w:t>
            </w:r>
          </w:p>
        </w:tc>
        <w:tc>
          <w:tcPr>
            <w:tcW w:w="4669" w:type="dxa"/>
          </w:tcPr>
          <w:p w14:paraId="10C7CAEA" w14:textId="2AF9EA30" w:rsidR="00DB34A5" w:rsidRDefault="009522BB" w:rsidP="00BA0C8D">
            <w:pPr>
              <w:pStyle w:val="Nidungvnbn"/>
              <w:ind w:firstLine="0"/>
            </w:pPr>
            <w:r>
              <w:t>Hộp thoại hiển thị mật khẩu đã được cập nhật.</w:t>
            </w:r>
          </w:p>
        </w:tc>
      </w:tr>
    </w:tbl>
    <w:p w14:paraId="7973C7F8" w14:textId="77777777" w:rsidR="00DB34A5" w:rsidRDefault="00DB34A5" w:rsidP="00DB34A5">
      <w:pPr>
        <w:pStyle w:val="Nidungvnbn"/>
        <w:ind w:firstLine="0"/>
        <w:rPr>
          <w:b/>
          <w:i/>
          <w:sz w:val="28"/>
          <w:szCs w:val="28"/>
        </w:rPr>
      </w:pPr>
    </w:p>
    <w:p w14:paraId="69CB6E67" w14:textId="56722BD8" w:rsidR="00DB34A5" w:rsidRDefault="009522BB" w:rsidP="00EC4E86">
      <w:pPr>
        <w:pStyle w:val="Nidungvnbn"/>
        <w:ind w:firstLine="0"/>
        <w:outlineLvl w:val="2"/>
        <w:rPr>
          <w:b/>
          <w:i/>
          <w:sz w:val="28"/>
          <w:szCs w:val="28"/>
        </w:rPr>
      </w:pPr>
      <w:bookmarkStart w:id="25" w:name="_Toc26295628"/>
      <w:r>
        <w:rPr>
          <w:b/>
          <w:i/>
          <w:sz w:val="28"/>
          <w:szCs w:val="28"/>
        </w:rPr>
        <w:t>2.2.6</w:t>
      </w:r>
      <w:r w:rsidR="00DB34A5">
        <w:rPr>
          <w:b/>
          <w:i/>
          <w:sz w:val="28"/>
          <w:szCs w:val="28"/>
        </w:rPr>
        <w:t xml:space="preserve"> Đổi mật khẩu</w:t>
      </w:r>
      <w:bookmarkEnd w:id="25"/>
    </w:p>
    <w:tbl>
      <w:tblPr>
        <w:tblStyle w:val="TableGrid"/>
        <w:tblW w:w="0" w:type="auto"/>
        <w:tblLook w:val="04A0" w:firstRow="1" w:lastRow="0" w:firstColumn="1" w:lastColumn="0" w:noHBand="0" w:noVBand="1"/>
      </w:tblPr>
      <w:tblGrid>
        <w:gridCol w:w="4668"/>
        <w:gridCol w:w="4669"/>
      </w:tblGrid>
      <w:tr w:rsidR="00DB34A5" w14:paraId="57477D52" w14:textId="77777777" w:rsidTr="00BA0C8D">
        <w:tc>
          <w:tcPr>
            <w:tcW w:w="4668" w:type="dxa"/>
          </w:tcPr>
          <w:p w14:paraId="3C574241" w14:textId="77777777" w:rsidR="00DB34A5" w:rsidRPr="001B1D77" w:rsidRDefault="00DB34A5" w:rsidP="00BA0C8D">
            <w:pPr>
              <w:pStyle w:val="Nidungvnbn"/>
              <w:ind w:firstLine="0"/>
              <w:rPr>
                <w:b/>
              </w:rPr>
            </w:pPr>
            <w:r>
              <w:rPr>
                <w:b/>
              </w:rPr>
              <w:t>Use-case name</w:t>
            </w:r>
          </w:p>
        </w:tc>
        <w:tc>
          <w:tcPr>
            <w:tcW w:w="4669" w:type="dxa"/>
          </w:tcPr>
          <w:p w14:paraId="7A959379" w14:textId="77777777" w:rsidR="00DB34A5" w:rsidRDefault="00DB34A5" w:rsidP="00BA0C8D">
            <w:pPr>
              <w:pStyle w:val="Nidungvnbn"/>
              <w:ind w:firstLine="0"/>
            </w:pPr>
            <w:r>
              <w:t>Đổi mật khẩu</w:t>
            </w:r>
          </w:p>
        </w:tc>
      </w:tr>
      <w:tr w:rsidR="00DB34A5" w14:paraId="4BB2DB41" w14:textId="77777777" w:rsidTr="00BA0C8D">
        <w:tc>
          <w:tcPr>
            <w:tcW w:w="4668" w:type="dxa"/>
          </w:tcPr>
          <w:p w14:paraId="6C9F9013" w14:textId="77777777" w:rsidR="00DB34A5" w:rsidRPr="001B1D77" w:rsidRDefault="00DB34A5" w:rsidP="00BA0C8D">
            <w:pPr>
              <w:pStyle w:val="Nidungvnbn"/>
              <w:ind w:firstLine="0"/>
              <w:rPr>
                <w:b/>
              </w:rPr>
            </w:pPr>
            <w:r>
              <w:rPr>
                <w:b/>
              </w:rPr>
              <w:t>Use-case id</w:t>
            </w:r>
          </w:p>
        </w:tc>
        <w:tc>
          <w:tcPr>
            <w:tcW w:w="4669" w:type="dxa"/>
          </w:tcPr>
          <w:p w14:paraId="40670836" w14:textId="4A1907E0" w:rsidR="00DB34A5" w:rsidRDefault="009522BB" w:rsidP="00BA0C8D">
            <w:pPr>
              <w:pStyle w:val="Nidungvnbn"/>
              <w:ind w:firstLine="0"/>
            </w:pPr>
            <w:r>
              <w:t>UC006</w:t>
            </w:r>
          </w:p>
        </w:tc>
      </w:tr>
      <w:tr w:rsidR="00DB34A5" w14:paraId="112567C1" w14:textId="77777777" w:rsidTr="00BA0C8D">
        <w:tc>
          <w:tcPr>
            <w:tcW w:w="4668" w:type="dxa"/>
          </w:tcPr>
          <w:p w14:paraId="27922C13" w14:textId="77777777" w:rsidR="00DB34A5" w:rsidRDefault="00DB34A5" w:rsidP="00BA0C8D">
            <w:pPr>
              <w:pStyle w:val="Nidungvnbn"/>
              <w:ind w:firstLine="0"/>
              <w:rPr>
                <w:b/>
              </w:rPr>
            </w:pPr>
            <w:r>
              <w:rPr>
                <w:b/>
              </w:rPr>
              <w:t>Actor(s)</w:t>
            </w:r>
          </w:p>
        </w:tc>
        <w:tc>
          <w:tcPr>
            <w:tcW w:w="4669" w:type="dxa"/>
          </w:tcPr>
          <w:p w14:paraId="2DB1981D" w14:textId="36A28951" w:rsidR="00DB34A5" w:rsidRDefault="009522BB" w:rsidP="00BA0C8D">
            <w:pPr>
              <w:pStyle w:val="Nidungvnbn"/>
              <w:ind w:firstLine="0"/>
            </w:pPr>
            <w:r>
              <w:t>Người quản lí, người dân</w:t>
            </w:r>
          </w:p>
        </w:tc>
      </w:tr>
      <w:tr w:rsidR="00DB34A5" w14:paraId="20B45861" w14:textId="77777777" w:rsidTr="00BA0C8D">
        <w:tc>
          <w:tcPr>
            <w:tcW w:w="4668" w:type="dxa"/>
          </w:tcPr>
          <w:p w14:paraId="630A1B12" w14:textId="77777777" w:rsidR="00DB34A5" w:rsidRPr="001B1D77" w:rsidRDefault="00DB34A5" w:rsidP="00BA0C8D">
            <w:pPr>
              <w:pStyle w:val="Nidungvnbn"/>
              <w:ind w:firstLine="0"/>
              <w:rPr>
                <w:b/>
              </w:rPr>
            </w:pPr>
            <w:r>
              <w:rPr>
                <w:b/>
              </w:rPr>
              <w:t>Description</w:t>
            </w:r>
          </w:p>
        </w:tc>
        <w:tc>
          <w:tcPr>
            <w:tcW w:w="4669" w:type="dxa"/>
          </w:tcPr>
          <w:p w14:paraId="15BD7814" w14:textId="1596C8B1" w:rsidR="00DB34A5" w:rsidRDefault="009522BB" w:rsidP="00BA0C8D">
            <w:pPr>
              <w:pStyle w:val="Nidungvnbn"/>
              <w:ind w:firstLine="0"/>
            </w:pPr>
            <w:r>
              <w:t xml:space="preserve">Cho phép </w:t>
            </w:r>
            <w:r w:rsidR="00DB34A5">
              <w:t xml:space="preserve"> đổi mật khẩu tài khoản của mình</w:t>
            </w:r>
          </w:p>
        </w:tc>
      </w:tr>
      <w:tr w:rsidR="00DB34A5" w14:paraId="2EF22637" w14:textId="77777777" w:rsidTr="00BA0C8D">
        <w:tc>
          <w:tcPr>
            <w:tcW w:w="4668" w:type="dxa"/>
          </w:tcPr>
          <w:p w14:paraId="41AF5528" w14:textId="77777777" w:rsidR="00DB34A5" w:rsidRPr="007B0445" w:rsidRDefault="00DB34A5" w:rsidP="00BA0C8D">
            <w:pPr>
              <w:pStyle w:val="Nidungvnbn"/>
              <w:ind w:firstLine="0"/>
              <w:rPr>
                <w:b/>
              </w:rPr>
            </w:pPr>
            <w:r>
              <w:rPr>
                <w:b/>
              </w:rPr>
              <w:t>Trigger event</w:t>
            </w:r>
          </w:p>
        </w:tc>
        <w:tc>
          <w:tcPr>
            <w:tcW w:w="4669" w:type="dxa"/>
          </w:tcPr>
          <w:p w14:paraId="7E62CA27" w14:textId="5B4EAAE8" w:rsidR="00DB34A5" w:rsidRDefault="009522BB" w:rsidP="009522BB">
            <w:pPr>
              <w:pStyle w:val="Nidungvnbn"/>
              <w:ind w:firstLine="0"/>
            </w:pPr>
            <w:r>
              <w:t>Người dùng chọn nút “Đ</w:t>
            </w:r>
            <w:r w:rsidR="00DB34A5">
              <w:t xml:space="preserve">ổi mật khẩu” </w:t>
            </w:r>
          </w:p>
        </w:tc>
      </w:tr>
      <w:tr w:rsidR="00DB34A5" w14:paraId="742C24B1" w14:textId="77777777" w:rsidTr="00BA0C8D">
        <w:tc>
          <w:tcPr>
            <w:tcW w:w="4668" w:type="dxa"/>
          </w:tcPr>
          <w:p w14:paraId="1AB0E320" w14:textId="77777777" w:rsidR="00DB34A5" w:rsidRPr="007B0445" w:rsidRDefault="00DB34A5" w:rsidP="00BA0C8D">
            <w:pPr>
              <w:pStyle w:val="Nidungvnbn"/>
              <w:ind w:firstLine="0"/>
              <w:rPr>
                <w:b/>
              </w:rPr>
            </w:pPr>
            <w:r>
              <w:rPr>
                <w:b/>
              </w:rPr>
              <w:t>Precondition</w:t>
            </w:r>
          </w:p>
        </w:tc>
        <w:tc>
          <w:tcPr>
            <w:tcW w:w="4669" w:type="dxa"/>
          </w:tcPr>
          <w:p w14:paraId="0F05FF9F" w14:textId="77777777" w:rsidR="00DB34A5" w:rsidRDefault="00DB34A5" w:rsidP="00BA0C8D">
            <w:pPr>
              <w:pStyle w:val="Nidungvnbn"/>
              <w:ind w:firstLine="0"/>
            </w:pPr>
            <w:r>
              <w:t>Người dùng đã đăng nhập vào hệ thống</w:t>
            </w:r>
          </w:p>
        </w:tc>
      </w:tr>
      <w:tr w:rsidR="00DB34A5" w14:paraId="3A2EDB3F" w14:textId="77777777" w:rsidTr="00BA0C8D">
        <w:tc>
          <w:tcPr>
            <w:tcW w:w="4668" w:type="dxa"/>
          </w:tcPr>
          <w:p w14:paraId="5C888167" w14:textId="77777777" w:rsidR="00DB34A5" w:rsidRPr="007B0445" w:rsidRDefault="00DB34A5" w:rsidP="00BA0C8D">
            <w:pPr>
              <w:pStyle w:val="Nidungvnbn"/>
              <w:ind w:firstLine="0"/>
              <w:rPr>
                <w:b/>
              </w:rPr>
            </w:pPr>
            <w:r>
              <w:rPr>
                <w:b/>
              </w:rPr>
              <w:t>Step performed</w:t>
            </w:r>
          </w:p>
        </w:tc>
        <w:tc>
          <w:tcPr>
            <w:tcW w:w="4669" w:type="dxa"/>
          </w:tcPr>
          <w:p w14:paraId="7BD923DB" w14:textId="0AF7EACD" w:rsidR="00DB34A5" w:rsidRDefault="00B07547" w:rsidP="00BA0C8D">
            <w:pPr>
              <w:pStyle w:val="Nidungvnbn"/>
              <w:numPr>
                <w:ilvl w:val="0"/>
                <w:numId w:val="19"/>
              </w:numPr>
            </w:pPr>
            <w:r>
              <w:t>Người dùng bấm vào nút Đổi mật khẩu.</w:t>
            </w:r>
          </w:p>
          <w:p w14:paraId="544187C9" w14:textId="4F03168D" w:rsidR="00DB34A5" w:rsidRDefault="00B07547" w:rsidP="00BA0C8D">
            <w:pPr>
              <w:pStyle w:val="Nidungvnbn"/>
              <w:numPr>
                <w:ilvl w:val="0"/>
                <w:numId w:val="19"/>
              </w:numPr>
            </w:pPr>
            <w:r>
              <w:t>Form_DoiMatKhau xuất hiện.</w:t>
            </w:r>
          </w:p>
          <w:p w14:paraId="71031457" w14:textId="77777777" w:rsidR="00DB34A5" w:rsidRDefault="00DB34A5" w:rsidP="00BA0C8D">
            <w:pPr>
              <w:pStyle w:val="Nidungvnbn"/>
              <w:numPr>
                <w:ilvl w:val="0"/>
                <w:numId w:val="19"/>
              </w:numPr>
            </w:pPr>
            <w:r>
              <w:lastRenderedPageBreak/>
              <w:t>Nhập đầy đủ thông tin được yêu cầu</w:t>
            </w:r>
          </w:p>
          <w:p w14:paraId="1E304425" w14:textId="237B9159" w:rsidR="00DB34A5" w:rsidRDefault="00DB34A5" w:rsidP="00BA0C8D">
            <w:pPr>
              <w:pStyle w:val="Nidungvnbn"/>
              <w:numPr>
                <w:ilvl w:val="0"/>
                <w:numId w:val="19"/>
              </w:numPr>
            </w:pPr>
            <w:r>
              <w:t>Sau khi nhập đầy đủ th</w:t>
            </w:r>
            <w:r w:rsidR="00B07547">
              <w:t>ông tin , nhấn nút “xác nhận</w:t>
            </w:r>
            <w:r>
              <w:t>”</w:t>
            </w:r>
          </w:p>
          <w:p w14:paraId="3CB300B4" w14:textId="5683BB4D" w:rsidR="00DB34A5" w:rsidRDefault="00DB34A5" w:rsidP="00B07547">
            <w:pPr>
              <w:pStyle w:val="Nidungvnbn"/>
              <w:ind w:left="720" w:firstLine="0"/>
            </w:pPr>
          </w:p>
        </w:tc>
      </w:tr>
      <w:tr w:rsidR="00DB34A5" w14:paraId="4CA3F973" w14:textId="77777777" w:rsidTr="00BA0C8D">
        <w:tc>
          <w:tcPr>
            <w:tcW w:w="4668" w:type="dxa"/>
          </w:tcPr>
          <w:p w14:paraId="329DE245" w14:textId="77777777" w:rsidR="00DB34A5" w:rsidRPr="00760278" w:rsidRDefault="00DB34A5" w:rsidP="00BA0C8D">
            <w:pPr>
              <w:pStyle w:val="Nidungvnbn"/>
              <w:ind w:firstLine="0"/>
              <w:rPr>
                <w:b/>
              </w:rPr>
            </w:pPr>
            <w:r>
              <w:rPr>
                <w:b/>
              </w:rPr>
              <w:lastRenderedPageBreak/>
              <w:t>Post condition</w:t>
            </w:r>
          </w:p>
        </w:tc>
        <w:tc>
          <w:tcPr>
            <w:tcW w:w="4669" w:type="dxa"/>
          </w:tcPr>
          <w:p w14:paraId="6DFE377F" w14:textId="01B36DFA" w:rsidR="00DB34A5" w:rsidRDefault="00B07547" w:rsidP="00BA0C8D">
            <w:pPr>
              <w:pStyle w:val="Nidungvnbn"/>
              <w:ind w:firstLine="0"/>
            </w:pPr>
            <w:r>
              <w:t>Hiện thị hộp thoại “</w:t>
            </w:r>
            <w:r w:rsidRPr="00B07547">
              <w:t>Cập nhật mật khấu mới thành công</w:t>
            </w:r>
            <w:r>
              <w:t>”</w:t>
            </w:r>
          </w:p>
        </w:tc>
      </w:tr>
    </w:tbl>
    <w:p w14:paraId="49A5836C" w14:textId="77777777" w:rsidR="00DB34A5" w:rsidRDefault="00DB34A5" w:rsidP="00DB34A5">
      <w:pPr>
        <w:pStyle w:val="Nidungvnbn"/>
        <w:ind w:firstLine="0"/>
        <w:rPr>
          <w:b/>
          <w:i/>
          <w:sz w:val="28"/>
          <w:szCs w:val="28"/>
        </w:rPr>
      </w:pPr>
    </w:p>
    <w:p w14:paraId="6DAFAD7C" w14:textId="099AF005" w:rsidR="00DB34A5" w:rsidRDefault="00716DBC" w:rsidP="00EC4E86">
      <w:pPr>
        <w:pStyle w:val="Nidungvnbn"/>
        <w:numPr>
          <w:ilvl w:val="2"/>
          <w:numId w:val="18"/>
        </w:numPr>
        <w:outlineLvl w:val="2"/>
        <w:rPr>
          <w:b/>
          <w:i/>
          <w:sz w:val="28"/>
          <w:szCs w:val="28"/>
        </w:rPr>
      </w:pPr>
      <w:bookmarkStart w:id="26" w:name="_Toc26295629"/>
      <w:r>
        <w:rPr>
          <w:b/>
          <w:i/>
          <w:sz w:val="28"/>
          <w:szCs w:val="28"/>
        </w:rPr>
        <w:t>Tạo đơn báo cáo</w:t>
      </w:r>
      <w:bookmarkEnd w:id="26"/>
    </w:p>
    <w:tbl>
      <w:tblPr>
        <w:tblStyle w:val="TableGrid"/>
        <w:tblW w:w="0" w:type="auto"/>
        <w:tblLook w:val="04A0" w:firstRow="1" w:lastRow="0" w:firstColumn="1" w:lastColumn="0" w:noHBand="0" w:noVBand="1"/>
      </w:tblPr>
      <w:tblGrid>
        <w:gridCol w:w="4668"/>
        <w:gridCol w:w="4669"/>
      </w:tblGrid>
      <w:tr w:rsidR="00DB34A5" w14:paraId="51B22823" w14:textId="77777777" w:rsidTr="00BA0C8D">
        <w:tc>
          <w:tcPr>
            <w:tcW w:w="4668" w:type="dxa"/>
          </w:tcPr>
          <w:p w14:paraId="079F536E" w14:textId="77777777" w:rsidR="00DB34A5" w:rsidRPr="001B1D77" w:rsidRDefault="00DB34A5" w:rsidP="00BA0C8D">
            <w:pPr>
              <w:pStyle w:val="Nidungvnbn"/>
              <w:ind w:firstLine="0"/>
              <w:rPr>
                <w:b/>
              </w:rPr>
            </w:pPr>
            <w:r>
              <w:rPr>
                <w:b/>
              </w:rPr>
              <w:t>Use-case name</w:t>
            </w:r>
          </w:p>
        </w:tc>
        <w:tc>
          <w:tcPr>
            <w:tcW w:w="4669" w:type="dxa"/>
          </w:tcPr>
          <w:p w14:paraId="06504D4D" w14:textId="1EF49698" w:rsidR="00DB34A5" w:rsidRDefault="00716DBC" w:rsidP="00BA0C8D">
            <w:pPr>
              <w:pStyle w:val="Nidungvnbn"/>
              <w:ind w:firstLine="0"/>
            </w:pPr>
            <w:r>
              <w:t>Tạo đơn báo cáo</w:t>
            </w:r>
          </w:p>
        </w:tc>
      </w:tr>
      <w:tr w:rsidR="00DB34A5" w14:paraId="780B4D1D" w14:textId="77777777" w:rsidTr="00BA0C8D">
        <w:tc>
          <w:tcPr>
            <w:tcW w:w="4668" w:type="dxa"/>
          </w:tcPr>
          <w:p w14:paraId="3ABAA427" w14:textId="77777777" w:rsidR="00DB34A5" w:rsidRPr="001B1D77" w:rsidRDefault="00DB34A5" w:rsidP="00BA0C8D">
            <w:pPr>
              <w:pStyle w:val="Nidungvnbn"/>
              <w:ind w:firstLine="0"/>
              <w:rPr>
                <w:b/>
              </w:rPr>
            </w:pPr>
            <w:r>
              <w:rPr>
                <w:b/>
              </w:rPr>
              <w:t>Use-case id</w:t>
            </w:r>
          </w:p>
        </w:tc>
        <w:tc>
          <w:tcPr>
            <w:tcW w:w="4669" w:type="dxa"/>
          </w:tcPr>
          <w:p w14:paraId="2538330D" w14:textId="2D0A3AA2" w:rsidR="00DB34A5" w:rsidRDefault="00716DBC" w:rsidP="00BA0C8D">
            <w:pPr>
              <w:pStyle w:val="Nidungvnbn"/>
              <w:ind w:firstLine="0"/>
            </w:pPr>
            <w:r>
              <w:t>UC007</w:t>
            </w:r>
          </w:p>
        </w:tc>
      </w:tr>
      <w:tr w:rsidR="00DB34A5" w14:paraId="0BBB6BFA" w14:textId="77777777" w:rsidTr="00BA0C8D">
        <w:tc>
          <w:tcPr>
            <w:tcW w:w="4668" w:type="dxa"/>
          </w:tcPr>
          <w:p w14:paraId="649A581B" w14:textId="77777777" w:rsidR="00DB34A5" w:rsidRDefault="00DB34A5" w:rsidP="00BA0C8D">
            <w:pPr>
              <w:pStyle w:val="Nidungvnbn"/>
              <w:ind w:firstLine="0"/>
              <w:rPr>
                <w:b/>
              </w:rPr>
            </w:pPr>
            <w:r>
              <w:rPr>
                <w:b/>
              </w:rPr>
              <w:t>Actor(s)</w:t>
            </w:r>
          </w:p>
        </w:tc>
        <w:tc>
          <w:tcPr>
            <w:tcW w:w="4669" w:type="dxa"/>
          </w:tcPr>
          <w:p w14:paraId="1032E658" w14:textId="634EE813" w:rsidR="00DB34A5" w:rsidRDefault="00716DBC" w:rsidP="00BA0C8D">
            <w:pPr>
              <w:pStyle w:val="Nidungvnbn"/>
              <w:ind w:firstLine="0"/>
            </w:pPr>
            <w:r>
              <w:t>Người dân</w:t>
            </w:r>
          </w:p>
        </w:tc>
      </w:tr>
      <w:tr w:rsidR="00DB34A5" w14:paraId="69AAA406" w14:textId="77777777" w:rsidTr="00BA0C8D">
        <w:tc>
          <w:tcPr>
            <w:tcW w:w="4668" w:type="dxa"/>
          </w:tcPr>
          <w:p w14:paraId="302A1D87" w14:textId="77777777" w:rsidR="00DB34A5" w:rsidRPr="001B1D77" w:rsidRDefault="00DB34A5" w:rsidP="00BA0C8D">
            <w:pPr>
              <w:pStyle w:val="Nidungvnbn"/>
              <w:ind w:firstLine="0"/>
              <w:rPr>
                <w:b/>
              </w:rPr>
            </w:pPr>
            <w:r>
              <w:rPr>
                <w:b/>
              </w:rPr>
              <w:t>Description</w:t>
            </w:r>
          </w:p>
        </w:tc>
        <w:tc>
          <w:tcPr>
            <w:tcW w:w="4669" w:type="dxa"/>
          </w:tcPr>
          <w:p w14:paraId="5ABB975D" w14:textId="0EE2C22C" w:rsidR="00DB34A5" w:rsidRDefault="00DB34A5" w:rsidP="00F6768E">
            <w:pPr>
              <w:pStyle w:val="Nidungvnbn"/>
              <w:ind w:firstLine="0"/>
            </w:pPr>
            <w:r>
              <w:t xml:space="preserve">Cho phép </w:t>
            </w:r>
            <w:r w:rsidR="00F6768E">
              <w:t>tạo đơn báo cáo</w:t>
            </w:r>
          </w:p>
        </w:tc>
      </w:tr>
      <w:tr w:rsidR="00DB34A5" w14:paraId="4C9CF11A" w14:textId="77777777" w:rsidTr="00BA0C8D">
        <w:tc>
          <w:tcPr>
            <w:tcW w:w="4668" w:type="dxa"/>
          </w:tcPr>
          <w:p w14:paraId="526360D5" w14:textId="77777777" w:rsidR="00DB34A5" w:rsidRPr="007B0445" w:rsidRDefault="00DB34A5" w:rsidP="00BA0C8D">
            <w:pPr>
              <w:pStyle w:val="Nidungvnbn"/>
              <w:ind w:firstLine="0"/>
              <w:rPr>
                <w:b/>
              </w:rPr>
            </w:pPr>
            <w:r>
              <w:rPr>
                <w:b/>
              </w:rPr>
              <w:t>Trigger event</w:t>
            </w:r>
          </w:p>
        </w:tc>
        <w:tc>
          <w:tcPr>
            <w:tcW w:w="4669" w:type="dxa"/>
          </w:tcPr>
          <w:p w14:paraId="49869F60" w14:textId="3EB63347" w:rsidR="00DB34A5" w:rsidRDefault="00DB34A5" w:rsidP="00F6768E">
            <w:pPr>
              <w:pStyle w:val="Nidungvnbn"/>
              <w:ind w:firstLine="0"/>
            </w:pPr>
            <w:r>
              <w:t xml:space="preserve">Người dùng chọn nút </w:t>
            </w:r>
            <w:r w:rsidR="00F6768E">
              <w:t>“Tạo và gửi đơn”</w:t>
            </w:r>
          </w:p>
        </w:tc>
      </w:tr>
      <w:tr w:rsidR="00DB34A5" w14:paraId="51B91AA2" w14:textId="77777777" w:rsidTr="00BA0C8D">
        <w:tc>
          <w:tcPr>
            <w:tcW w:w="4668" w:type="dxa"/>
          </w:tcPr>
          <w:p w14:paraId="3BDA5A5F" w14:textId="77777777" w:rsidR="00DB34A5" w:rsidRPr="007B0445" w:rsidRDefault="00DB34A5" w:rsidP="00BA0C8D">
            <w:pPr>
              <w:pStyle w:val="Nidungvnbn"/>
              <w:ind w:firstLine="0"/>
              <w:rPr>
                <w:b/>
              </w:rPr>
            </w:pPr>
            <w:r>
              <w:rPr>
                <w:b/>
              </w:rPr>
              <w:t>Precondition</w:t>
            </w:r>
          </w:p>
        </w:tc>
        <w:tc>
          <w:tcPr>
            <w:tcW w:w="4669" w:type="dxa"/>
          </w:tcPr>
          <w:p w14:paraId="42C9C5E1" w14:textId="77777777" w:rsidR="00DB34A5" w:rsidRDefault="00DB34A5" w:rsidP="00BA0C8D">
            <w:pPr>
              <w:pStyle w:val="Nidungvnbn"/>
              <w:ind w:firstLine="0"/>
            </w:pPr>
            <w:r>
              <w:t>Người dùng đã đăng nhập vào hệ thống</w:t>
            </w:r>
          </w:p>
        </w:tc>
      </w:tr>
      <w:tr w:rsidR="00DB34A5" w14:paraId="194E15B3" w14:textId="77777777" w:rsidTr="00BA0C8D">
        <w:tc>
          <w:tcPr>
            <w:tcW w:w="4668" w:type="dxa"/>
          </w:tcPr>
          <w:p w14:paraId="453FA725" w14:textId="77777777" w:rsidR="00DB34A5" w:rsidRPr="007B0445" w:rsidRDefault="00DB34A5" w:rsidP="00BA0C8D">
            <w:pPr>
              <w:pStyle w:val="Nidungvnbn"/>
              <w:ind w:firstLine="0"/>
              <w:rPr>
                <w:b/>
              </w:rPr>
            </w:pPr>
            <w:r>
              <w:rPr>
                <w:b/>
              </w:rPr>
              <w:t>Step performed</w:t>
            </w:r>
          </w:p>
        </w:tc>
        <w:tc>
          <w:tcPr>
            <w:tcW w:w="4669" w:type="dxa"/>
          </w:tcPr>
          <w:p w14:paraId="35FC1EAB" w14:textId="3A332C14" w:rsidR="00DB34A5" w:rsidRDefault="00F6768E" w:rsidP="00BA0C8D">
            <w:pPr>
              <w:pStyle w:val="Nidungvnbn"/>
              <w:numPr>
                <w:ilvl w:val="0"/>
                <w:numId w:val="20"/>
              </w:numPr>
            </w:pPr>
            <w:r>
              <w:t>Người dùng nhập nội dung cần báo cáo</w:t>
            </w:r>
          </w:p>
          <w:p w14:paraId="24315300" w14:textId="68693DA0" w:rsidR="00DB34A5" w:rsidRDefault="00F6768E" w:rsidP="00BA0C8D">
            <w:pPr>
              <w:pStyle w:val="Nidungvnbn"/>
              <w:numPr>
                <w:ilvl w:val="0"/>
                <w:numId w:val="20"/>
              </w:numPr>
            </w:pPr>
            <w:r>
              <w:t>Người dùng bấm vào nút “Tạo và gửi đơn”</w:t>
            </w:r>
          </w:p>
          <w:p w14:paraId="034C1855" w14:textId="7C7678FB" w:rsidR="00DB34A5" w:rsidRDefault="00DB34A5" w:rsidP="006D1FAA">
            <w:pPr>
              <w:pStyle w:val="Nidungvnbn"/>
              <w:ind w:left="360" w:firstLine="0"/>
            </w:pPr>
          </w:p>
        </w:tc>
      </w:tr>
      <w:tr w:rsidR="00DB34A5" w14:paraId="39749330" w14:textId="77777777" w:rsidTr="00BA0C8D">
        <w:tc>
          <w:tcPr>
            <w:tcW w:w="4668" w:type="dxa"/>
          </w:tcPr>
          <w:p w14:paraId="63A33CEF" w14:textId="77777777" w:rsidR="00DB34A5" w:rsidRPr="00760278" w:rsidRDefault="00DB34A5" w:rsidP="00BA0C8D">
            <w:pPr>
              <w:pStyle w:val="Nidungvnbn"/>
              <w:ind w:firstLine="0"/>
              <w:rPr>
                <w:b/>
              </w:rPr>
            </w:pPr>
            <w:r>
              <w:rPr>
                <w:b/>
              </w:rPr>
              <w:t>Post condition</w:t>
            </w:r>
          </w:p>
        </w:tc>
        <w:tc>
          <w:tcPr>
            <w:tcW w:w="4669" w:type="dxa"/>
          </w:tcPr>
          <w:p w14:paraId="0865838E" w14:textId="1F054060" w:rsidR="00DB34A5" w:rsidRDefault="006D1FAA" w:rsidP="00BA0C8D">
            <w:pPr>
              <w:pStyle w:val="Nidungvnbn"/>
              <w:ind w:firstLine="0"/>
            </w:pPr>
            <w:r>
              <w:t xml:space="preserve">Hiển thị hộp thoại </w:t>
            </w:r>
            <w:r w:rsidRPr="006D1FAA">
              <w:t>Thêm thành công</w:t>
            </w:r>
          </w:p>
        </w:tc>
      </w:tr>
    </w:tbl>
    <w:p w14:paraId="02DC114C" w14:textId="77777777" w:rsidR="00693C5A" w:rsidRDefault="00693C5A" w:rsidP="00693C5A">
      <w:pPr>
        <w:pStyle w:val="Tiumccp1"/>
      </w:pPr>
      <w:bookmarkStart w:id="27" w:name="_Toc387692920"/>
    </w:p>
    <w:p w14:paraId="60D0840D" w14:textId="3379D2DC" w:rsidR="00453AB1" w:rsidRPr="00B10E7E" w:rsidRDefault="00EC4E86" w:rsidP="00EC4E86">
      <w:pPr>
        <w:pStyle w:val="Tiumccp1"/>
        <w:outlineLvl w:val="0"/>
      </w:pPr>
      <w:bookmarkStart w:id="28" w:name="_Toc26295630"/>
      <w:r>
        <w:t>CÂU</w:t>
      </w:r>
      <w:r w:rsidR="00453AB1" w:rsidRPr="00453AB1">
        <w:t xml:space="preserve"> 3</w:t>
      </w:r>
      <w:r w:rsidR="004A7C39">
        <w:t xml:space="preserve"> –</w:t>
      </w:r>
      <w:bookmarkEnd w:id="27"/>
      <w:r w:rsidR="00693C5A">
        <w:t xml:space="preserve"> </w:t>
      </w:r>
      <w:r w:rsidR="00A77A38">
        <w:t>SƠ ĐỒ LỚP</w:t>
      </w:r>
      <w:bookmarkEnd w:id="28"/>
    </w:p>
    <w:p w14:paraId="3D4F2368" w14:textId="6AEE82C6" w:rsidR="00861542" w:rsidRDefault="00861542" w:rsidP="00CA1C39">
      <w:pPr>
        <w:pStyle w:val="Tiumccp1"/>
      </w:pPr>
    </w:p>
    <w:p w14:paraId="5690FA1A" w14:textId="738B8813" w:rsidR="00861542" w:rsidRDefault="00861542" w:rsidP="00861542">
      <w:pPr>
        <w:pStyle w:val="Nidungvnbn"/>
      </w:pPr>
      <w:r>
        <w:rPr>
          <w:noProof/>
        </w:rPr>
        <w:lastRenderedPageBreak/>
        <w:drawing>
          <wp:inline distT="0" distB="0" distL="0" distR="0" wp14:anchorId="4AF0442D" wp14:editId="4FF48F97">
            <wp:extent cx="5791835" cy="6388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6388100"/>
                    </a:xfrm>
                    <a:prstGeom prst="rect">
                      <a:avLst/>
                    </a:prstGeom>
                  </pic:spPr>
                </pic:pic>
              </a:graphicData>
            </a:graphic>
          </wp:inline>
        </w:drawing>
      </w:r>
    </w:p>
    <w:p w14:paraId="7AB9127E" w14:textId="1823CC0A" w:rsidR="00207DC2" w:rsidRDefault="00EC4E86" w:rsidP="00EC4E86">
      <w:pPr>
        <w:pStyle w:val="Tiumccp1"/>
        <w:outlineLvl w:val="0"/>
      </w:pPr>
      <w:bookmarkStart w:id="29" w:name="_Toc26295631"/>
      <w:r>
        <w:t>CÂU</w:t>
      </w:r>
      <w:r w:rsidR="003431CB">
        <w:t xml:space="preserve"> 4: SƠ ĐỒ TRÌNH TỰ/HOẠT ĐỘNG</w:t>
      </w:r>
      <w:bookmarkEnd w:id="29"/>
    </w:p>
    <w:p w14:paraId="1F31B23A" w14:textId="2B7B43AC" w:rsidR="003431CB" w:rsidRDefault="003431CB" w:rsidP="00EC4E86">
      <w:pPr>
        <w:pStyle w:val="Tiumccp2"/>
        <w:numPr>
          <w:ilvl w:val="1"/>
          <w:numId w:val="19"/>
        </w:numPr>
        <w:outlineLvl w:val="1"/>
      </w:pPr>
      <w:bookmarkStart w:id="30" w:name="_Toc26295632"/>
      <w:r>
        <w:t>Đăng nhập</w:t>
      </w:r>
      <w:bookmarkEnd w:id="30"/>
      <w:r>
        <w:t xml:space="preserve"> </w:t>
      </w:r>
    </w:p>
    <w:p w14:paraId="264F9831" w14:textId="7EA401C0" w:rsidR="003431CB" w:rsidRDefault="003431CB" w:rsidP="00EC4E86">
      <w:pPr>
        <w:pStyle w:val="Tiumccp2"/>
        <w:ind w:left="360"/>
        <w:outlineLvl w:val="2"/>
      </w:pPr>
      <w:bookmarkStart w:id="31" w:name="_Toc26295633"/>
      <w:r>
        <w:t>4.1.1 Đăng nhập người quản lí</w:t>
      </w:r>
      <w:bookmarkEnd w:id="31"/>
    </w:p>
    <w:p w14:paraId="5721517E" w14:textId="632CE55D" w:rsidR="00283171" w:rsidRDefault="003431CB" w:rsidP="003431CB">
      <w:pPr>
        <w:pStyle w:val="Tiumccp1"/>
      </w:pPr>
      <w:r>
        <w:rPr>
          <w:noProof/>
        </w:rPr>
        <w:lastRenderedPageBreak/>
        <w:drawing>
          <wp:inline distT="0" distB="0" distL="0" distR="0" wp14:anchorId="3832BA0F" wp14:editId="03C6A893">
            <wp:extent cx="5791835" cy="492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_NQL.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4924425"/>
                    </a:xfrm>
                    <a:prstGeom prst="rect">
                      <a:avLst/>
                    </a:prstGeom>
                  </pic:spPr>
                </pic:pic>
              </a:graphicData>
            </a:graphic>
          </wp:inline>
        </w:drawing>
      </w:r>
    </w:p>
    <w:p w14:paraId="4C680A5C" w14:textId="6AFEF6CF" w:rsidR="003431CB" w:rsidRDefault="003431CB" w:rsidP="00EC4E86">
      <w:pPr>
        <w:pStyle w:val="Tiumccp2"/>
        <w:numPr>
          <w:ilvl w:val="2"/>
          <w:numId w:val="17"/>
        </w:numPr>
        <w:outlineLvl w:val="2"/>
      </w:pPr>
      <w:bookmarkStart w:id="32" w:name="_Toc26295634"/>
      <w:r>
        <w:t>Đăng nhập người dân</w:t>
      </w:r>
      <w:bookmarkEnd w:id="32"/>
    </w:p>
    <w:p w14:paraId="2AA3518A" w14:textId="3D4DF9C0" w:rsidR="003431CB" w:rsidRDefault="003431CB" w:rsidP="003431CB">
      <w:pPr>
        <w:pStyle w:val="Nidungvnbn"/>
        <w:jc w:val="center"/>
      </w:pPr>
      <w:r>
        <w:rPr>
          <w:noProof/>
        </w:rPr>
        <w:lastRenderedPageBreak/>
        <w:drawing>
          <wp:inline distT="0" distB="0" distL="0" distR="0" wp14:anchorId="7373211A" wp14:editId="1ADAF56D">
            <wp:extent cx="5791835" cy="5039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_ND.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5039995"/>
                    </a:xfrm>
                    <a:prstGeom prst="rect">
                      <a:avLst/>
                    </a:prstGeom>
                  </pic:spPr>
                </pic:pic>
              </a:graphicData>
            </a:graphic>
          </wp:inline>
        </w:drawing>
      </w:r>
    </w:p>
    <w:p w14:paraId="5D062067" w14:textId="3811B45F" w:rsidR="003431CB" w:rsidRDefault="003431CB" w:rsidP="00EC4E86">
      <w:pPr>
        <w:pStyle w:val="Tiumccp2"/>
        <w:numPr>
          <w:ilvl w:val="1"/>
          <w:numId w:val="17"/>
        </w:numPr>
        <w:outlineLvl w:val="1"/>
      </w:pPr>
      <w:bookmarkStart w:id="33" w:name="_Toc26295635"/>
      <w:r>
        <w:t>Người dân gửi đơn</w:t>
      </w:r>
      <w:bookmarkEnd w:id="33"/>
    </w:p>
    <w:p w14:paraId="68E09345" w14:textId="0AA697A8" w:rsidR="003431CB" w:rsidRDefault="003431CB" w:rsidP="003431CB">
      <w:pPr>
        <w:pStyle w:val="Nidungvnbn"/>
      </w:pPr>
      <w:r>
        <w:lastRenderedPageBreak/>
        <w:tab/>
      </w:r>
      <w:r>
        <w:rPr>
          <w:noProof/>
        </w:rPr>
        <w:drawing>
          <wp:inline distT="0" distB="0" distL="0" distR="0" wp14:anchorId="3414B91C" wp14:editId="47AE6EA7">
            <wp:extent cx="5791835" cy="34626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GuiDo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3462655"/>
                    </a:xfrm>
                    <a:prstGeom prst="rect">
                      <a:avLst/>
                    </a:prstGeom>
                  </pic:spPr>
                </pic:pic>
              </a:graphicData>
            </a:graphic>
          </wp:inline>
        </w:drawing>
      </w:r>
    </w:p>
    <w:p w14:paraId="5F7EFDFC" w14:textId="379B84B7" w:rsidR="00931D30" w:rsidRDefault="007E47E4" w:rsidP="00EC4E86">
      <w:pPr>
        <w:pStyle w:val="Tiumccp2"/>
        <w:outlineLvl w:val="1"/>
      </w:pPr>
      <w:bookmarkStart w:id="34" w:name="_Toc26295636"/>
      <w:r>
        <w:t>4.3Người quản lí gửi đơn</w:t>
      </w:r>
      <w:bookmarkEnd w:id="34"/>
    </w:p>
    <w:p w14:paraId="715E42B5" w14:textId="72E07877" w:rsidR="007E47E4" w:rsidRDefault="007E47E4" w:rsidP="007E47E4">
      <w:r>
        <w:rPr>
          <w:noProof/>
        </w:rPr>
        <w:drawing>
          <wp:inline distT="0" distB="0" distL="0" distR="0" wp14:anchorId="287A674A" wp14:editId="7AD957AC">
            <wp:extent cx="5509738" cy="3170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GuiDGQ.PNG"/>
                    <pic:cNvPicPr/>
                  </pic:nvPicPr>
                  <pic:blipFill>
                    <a:blip r:embed="rId17">
                      <a:extLst>
                        <a:ext uri="{28A0092B-C50C-407E-A947-70E740481C1C}">
                          <a14:useLocalDpi xmlns:a14="http://schemas.microsoft.com/office/drawing/2010/main" val="0"/>
                        </a:ext>
                      </a:extLst>
                    </a:blip>
                    <a:stretch>
                      <a:fillRect/>
                    </a:stretch>
                  </pic:blipFill>
                  <pic:spPr>
                    <a:xfrm>
                      <a:off x="0" y="0"/>
                      <a:ext cx="5509738" cy="3170195"/>
                    </a:xfrm>
                    <a:prstGeom prst="rect">
                      <a:avLst/>
                    </a:prstGeom>
                  </pic:spPr>
                </pic:pic>
              </a:graphicData>
            </a:graphic>
          </wp:inline>
        </w:drawing>
      </w:r>
    </w:p>
    <w:p w14:paraId="0C61D009" w14:textId="4CED6B4E" w:rsidR="007E47E4" w:rsidRDefault="007E47E4" w:rsidP="00EC4E86">
      <w:pPr>
        <w:pStyle w:val="Tiumccp2"/>
        <w:outlineLvl w:val="1"/>
      </w:pPr>
      <w:bookmarkStart w:id="35" w:name="_Toc26295637"/>
      <w:r>
        <w:t>4.4 Người quản lí tạo đơn</w:t>
      </w:r>
      <w:bookmarkEnd w:id="35"/>
    </w:p>
    <w:p w14:paraId="1020947E" w14:textId="776F0723" w:rsidR="007E47E4" w:rsidRDefault="007E47E4" w:rsidP="007E47E4">
      <w:r>
        <w:rPr>
          <w:noProof/>
        </w:rPr>
        <w:lastRenderedPageBreak/>
        <w:drawing>
          <wp:inline distT="0" distB="0" distL="0" distR="0" wp14:anchorId="7971B23D" wp14:editId="67ED0EE0">
            <wp:extent cx="5791835" cy="32924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TaoDo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3292475"/>
                    </a:xfrm>
                    <a:prstGeom prst="rect">
                      <a:avLst/>
                    </a:prstGeom>
                  </pic:spPr>
                </pic:pic>
              </a:graphicData>
            </a:graphic>
          </wp:inline>
        </w:drawing>
      </w:r>
    </w:p>
    <w:p w14:paraId="0C60960C" w14:textId="2C27AE0E" w:rsidR="007E47E4" w:rsidRDefault="007E47E4" w:rsidP="00EC4E86">
      <w:pPr>
        <w:pStyle w:val="Tiumccp2"/>
        <w:outlineLvl w:val="1"/>
      </w:pPr>
      <w:bookmarkStart w:id="36" w:name="_Toc26295638"/>
      <w:r>
        <w:t>4.6 Xem thông tin cá nhân</w:t>
      </w:r>
      <w:bookmarkEnd w:id="36"/>
    </w:p>
    <w:p w14:paraId="2236D21F" w14:textId="6BA451C2" w:rsidR="007E47E4" w:rsidRDefault="007E47E4" w:rsidP="00EC4E86">
      <w:pPr>
        <w:pStyle w:val="Tiumccp2"/>
        <w:outlineLvl w:val="2"/>
      </w:pPr>
      <w:bookmarkStart w:id="37" w:name="_Toc26295639"/>
      <w:r>
        <w:t>4.6.1 Người quản lí</w:t>
      </w:r>
      <w:bookmarkEnd w:id="37"/>
    </w:p>
    <w:p w14:paraId="094D0ACF" w14:textId="7B36602C" w:rsidR="007E47E4" w:rsidRDefault="007E47E4" w:rsidP="007E47E4">
      <w:r>
        <w:rPr>
          <w:noProof/>
        </w:rPr>
        <w:drawing>
          <wp:inline distT="0" distB="0" distL="0" distR="0" wp14:anchorId="7014794F" wp14:editId="04984EBE">
            <wp:extent cx="5791835" cy="2899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XemTTCaNhan.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899410"/>
                    </a:xfrm>
                    <a:prstGeom prst="rect">
                      <a:avLst/>
                    </a:prstGeom>
                  </pic:spPr>
                </pic:pic>
              </a:graphicData>
            </a:graphic>
          </wp:inline>
        </w:drawing>
      </w:r>
    </w:p>
    <w:p w14:paraId="1D9AC43F" w14:textId="62117B3B" w:rsidR="00536748" w:rsidRDefault="007E47E4" w:rsidP="00EC4E86">
      <w:pPr>
        <w:pStyle w:val="Nidungvnbn"/>
        <w:ind w:firstLine="0"/>
        <w:outlineLvl w:val="2"/>
        <w:rPr>
          <w:b/>
          <w:i/>
          <w:sz w:val="28"/>
          <w:szCs w:val="28"/>
        </w:rPr>
      </w:pPr>
      <w:bookmarkStart w:id="38" w:name="_Toc26295640"/>
      <w:r>
        <w:rPr>
          <w:b/>
          <w:i/>
          <w:sz w:val="28"/>
          <w:szCs w:val="28"/>
        </w:rPr>
        <w:t>4.6.2 Người dân</w:t>
      </w:r>
      <w:bookmarkEnd w:id="38"/>
    </w:p>
    <w:p w14:paraId="53B166B7" w14:textId="3E0E646F" w:rsidR="007E47E4" w:rsidRDefault="007E47E4" w:rsidP="007E47E4">
      <w:r>
        <w:rPr>
          <w:noProof/>
        </w:rPr>
        <w:lastRenderedPageBreak/>
        <w:drawing>
          <wp:inline distT="0" distB="0" distL="0" distR="0" wp14:anchorId="492FBE68" wp14:editId="1BB4DC5E">
            <wp:extent cx="5791835" cy="35604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XemTTCaNhan.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3560445"/>
                    </a:xfrm>
                    <a:prstGeom prst="rect">
                      <a:avLst/>
                    </a:prstGeom>
                  </pic:spPr>
                </pic:pic>
              </a:graphicData>
            </a:graphic>
          </wp:inline>
        </w:drawing>
      </w:r>
    </w:p>
    <w:p w14:paraId="0476C48A" w14:textId="3F1713B3" w:rsidR="007E47E4" w:rsidRDefault="007E47E4" w:rsidP="00EC4E86">
      <w:pPr>
        <w:pStyle w:val="Tiumccp2"/>
        <w:outlineLvl w:val="1"/>
      </w:pPr>
      <w:bookmarkStart w:id="39" w:name="_Toc26295641"/>
      <w:r>
        <w:t>4.7 Đổi mật khẩu</w:t>
      </w:r>
      <w:bookmarkEnd w:id="39"/>
    </w:p>
    <w:p w14:paraId="38696A12" w14:textId="4539AE68" w:rsidR="007E47E4" w:rsidRDefault="007E47E4" w:rsidP="00EC4E86">
      <w:pPr>
        <w:pStyle w:val="Tiumccp2"/>
        <w:outlineLvl w:val="2"/>
      </w:pPr>
      <w:bookmarkStart w:id="40" w:name="_Toc26295642"/>
      <w:r>
        <w:t>4.7.1 Người quản lí</w:t>
      </w:r>
      <w:bookmarkEnd w:id="40"/>
    </w:p>
    <w:p w14:paraId="30B711CA" w14:textId="49D6CFD8" w:rsidR="007E47E4" w:rsidRDefault="007E47E4" w:rsidP="007E47E4">
      <w:r>
        <w:rPr>
          <w:noProof/>
        </w:rPr>
        <w:lastRenderedPageBreak/>
        <w:drawing>
          <wp:inline distT="0" distB="0" distL="0" distR="0" wp14:anchorId="50F05F9E" wp14:editId="62512C83">
            <wp:extent cx="5791835" cy="35394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Admin_DoiMatKhau.PNG"/>
                    <pic:cNvPicPr/>
                  </pic:nvPicPr>
                  <pic:blipFill>
                    <a:blip r:embed="rId21">
                      <a:extLst>
                        <a:ext uri="{28A0092B-C50C-407E-A947-70E740481C1C}">
                          <a14:useLocalDpi xmlns:a14="http://schemas.microsoft.com/office/drawing/2010/main" val="0"/>
                        </a:ext>
                      </a:extLst>
                    </a:blip>
                    <a:stretch>
                      <a:fillRect/>
                    </a:stretch>
                  </pic:blipFill>
                  <pic:spPr>
                    <a:xfrm>
                      <a:off x="0" y="0"/>
                      <a:ext cx="5791835" cy="3539490"/>
                    </a:xfrm>
                    <a:prstGeom prst="rect">
                      <a:avLst/>
                    </a:prstGeom>
                  </pic:spPr>
                </pic:pic>
              </a:graphicData>
            </a:graphic>
          </wp:inline>
        </w:drawing>
      </w:r>
    </w:p>
    <w:p w14:paraId="4D2CA819" w14:textId="3A3224B5" w:rsidR="007E47E4" w:rsidRDefault="007E47E4" w:rsidP="00EC4E86">
      <w:pPr>
        <w:pStyle w:val="Tiumccp2"/>
        <w:outlineLvl w:val="2"/>
      </w:pPr>
      <w:bookmarkStart w:id="41" w:name="_Toc26295643"/>
      <w:r>
        <w:t>4.7.2 Người dân</w:t>
      </w:r>
      <w:bookmarkEnd w:id="41"/>
    </w:p>
    <w:p w14:paraId="5F2575A1" w14:textId="6FE82574" w:rsidR="007E47E4" w:rsidRDefault="007E47E4" w:rsidP="007E47E4">
      <w:r>
        <w:rPr>
          <w:noProof/>
        </w:rPr>
        <w:lastRenderedPageBreak/>
        <w:drawing>
          <wp:inline distT="0" distB="0" distL="0" distR="0" wp14:anchorId="37F1C9FA" wp14:editId="6CD4C6C1">
            <wp:extent cx="5791835" cy="41852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_NguoiDan_DoiMatKhau.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4185285"/>
                    </a:xfrm>
                    <a:prstGeom prst="rect">
                      <a:avLst/>
                    </a:prstGeom>
                  </pic:spPr>
                </pic:pic>
              </a:graphicData>
            </a:graphic>
          </wp:inline>
        </w:drawing>
      </w:r>
    </w:p>
    <w:p w14:paraId="746AB044" w14:textId="107A7687" w:rsidR="00DF477F" w:rsidRDefault="00EC4E86" w:rsidP="00EC4E86">
      <w:pPr>
        <w:pStyle w:val="Tiumccp1"/>
        <w:outlineLvl w:val="0"/>
      </w:pPr>
      <w:bookmarkStart w:id="42" w:name="_Toc26295644"/>
      <w:r>
        <w:t>CÂU</w:t>
      </w:r>
      <w:r w:rsidR="00DF477F">
        <w:t xml:space="preserve">  5: Chuyển sơ đồ lớp sang mô hình ERD</w:t>
      </w:r>
      <w:bookmarkEnd w:id="42"/>
    </w:p>
    <w:p w14:paraId="431BEE8A" w14:textId="31433F34" w:rsidR="00D448C2" w:rsidRDefault="00FC7770" w:rsidP="00DF477F">
      <w:pPr>
        <w:pStyle w:val="Tiumccp1"/>
      </w:pPr>
      <w:r>
        <w:rPr>
          <w:noProof/>
        </w:rPr>
        <w:lastRenderedPageBreak/>
        <w:drawing>
          <wp:inline distT="0" distB="0" distL="0" distR="0" wp14:anchorId="7BDC743F" wp14:editId="5231A246">
            <wp:extent cx="5791835" cy="524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3.PNG"/>
                    <pic:cNvPicPr/>
                  </pic:nvPicPr>
                  <pic:blipFill>
                    <a:blip r:embed="rId23">
                      <a:extLst>
                        <a:ext uri="{28A0092B-C50C-407E-A947-70E740481C1C}">
                          <a14:useLocalDpi xmlns:a14="http://schemas.microsoft.com/office/drawing/2010/main" val="0"/>
                        </a:ext>
                      </a:extLst>
                    </a:blip>
                    <a:stretch>
                      <a:fillRect/>
                    </a:stretch>
                  </pic:blipFill>
                  <pic:spPr>
                    <a:xfrm>
                      <a:off x="0" y="0"/>
                      <a:ext cx="5791835" cy="5241925"/>
                    </a:xfrm>
                    <a:prstGeom prst="rect">
                      <a:avLst/>
                    </a:prstGeom>
                  </pic:spPr>
                </pic:pic>
              </a:graphicData>
            </a:graphic>
          </wp:inline>
        </w:drawing>
      </w:r>
    </w:p>
    <w:p w14:paraId="4072AF81" w14:textId="3E7EA72B" w:rsidR="00DF477F" w:rsidRDefault="00DF477F" w:rsidP="00EC4E86">
      <w:pPr>
        <w:pStyle w:val="Tiumccp1"/>
        <w:outlineLvl w:val="0"/>
      </w:pPr>
      <w:bookmarkStart w:id="43" w:name="_Toc26295645"/>
      <w:r>
        <w:t>C</w:t>
      </w:r>
      <w:r w:rsidR="00EC4E86">
        <w:t>ÂU</w:t>
      </w:r>
      <w:r>
        <w:t xml:space="preserve"> 6: Chuyển mô hình ERD sang mô hình quan hệ</w:t>
      </w:r>
      <w:bookmarkEnd w:id="43"/>
    </w:p>
    <w:p w14:paraId="42F0D1A5" w14:textId="573B322F" w:rsidR="00DF477F" w:rsidRDefault="00D448C2" w:rsidP="00DF477F">
      <w:pPr>
        <w:pStyle w:val="Tiumccp1"/>
      </w:pPr>
      <w:r>
        <w:rPr>
          <w:noProof/>
        </w:rPr>
        <w:lastRenderedPageBreak/>
        <w:drawing>
          <wp:inline distT="0" distB="0" distL="0" distR="0" wp14:anchorId="15011CB4" wp14:editId="44068469">
            <wp:extent cx="5791200" cy="4276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4">
                      <a:extLst>
                        <a:ext uri="{28A0092B-C50C-407E-A947-70E740481C1C}">
                          <a14:useLocalDpi xmlns:a14="http://schemas.microsoft.com/office/drawing/2010/main" val="0"/>
                        </a:ext>
                      </a:extLst>
                    </a:blip>
                    <a:stretch>
                      <a:fillRect/>
                    </a:stretch>
                  </pic:blipFill>
                  <pic:spPr>
                    <a:xfrm>
                      <a:off x="0" y="0"/>
                      <a:ext cx="5793812" cy="4278654"/>
                    </a:xfrm>
                    <a:prstGeom prst="rect">
                      <a:avLst/>
                    </a:prstGeom>
                  </pic:spPr>
                </pic:pic>
              </a:graphicData>
            </a:graphic>
          </wp:inline>
        </w:drawing>
      </w:r>
    </w:p>
    <w:sectPr w:rsidR="00DF477F"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ACB1E" w14:textId="77777777" w:rsidR="00150B44" w:rsidRDefault="00150B44" w:rsidP="00453AB1">
      <w:r>
        <w:separator/>
      </w:r>
    </w:p>
  </w:endnote>
  <w:endnote w:type="continuationSeparator" w:id="0">
    <w:p w14:paraId="462E2E77" w14:textId="77777777" w:rsidR="00150B44" w:rsidRDefault="00150B4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2DA7E" w14:textId="77777777" w:rsidR="00150B44" w:rsidRDefault="00150B44" w:rsidP="00453AB1">
      <w:r>
        <w:separator/>
      </w:r>
    </w:p>
  </w:footnote>
  <w:footnote w:type="continuationSeparator" w:id="0">
    <w:p w14:paraId="7E63B0FC" w14:textId="77777777" w:rsidR="00150B44" w:rsidRDefault="00150B4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86D9" w14:textId="77777777" w:rsidR="003431CB" w:rsidRDefault="003431CB">
    <w:pPr>
      <w:pStyle w:val="Header"/>
      <w:jc w:val="center"/>
    </w:pPr>
  </w:p>
  <w:p w14:paraId="2BAE0EEC" w14:textId="77777777" w:rsidR="003431CB" w:rsidRDefault="003431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14:paraId="5D6BE4A4" w14:textId="23454289" w:rsidR="003431CB" w:rsidRDefault="003431CB">
        <w:pPr>
          <w:pStyle w:val="Header"/>
          <w:jc w:val="center"/>
        </w:pPr>
        <w:r>
          <w:fldChar w:fldCharType="begin"/>
        </w:r>
        <w:r>
          <w:instrText xml:space="preserve"> PAGE   \* MERGEFORMAT </w:instrText>
        </w:r>
        <w:r>
          <w:fldChar w:fldCharType="separate"/>
        </w:r>
        <w:r w:rsidR="001C6F19">
          <w:rPr>
            <w:noProof/>
          </w:rPr>
          <w:t>iv</w:t>
        </w:r>
        <w:r>
          <w:rPr>
            <w:noProof/>
          </w:rPr>
          <w:fldChar w:fldCharType="end"/>
        </w:r>
      </w:p>
    </w:sdtContent>
  </w:sdt>
  <w:p w14:paraId="0F2F410C" w14:textId="77777777" w:rsidR="003431CB" w:rsidRDefault="00343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63AFD76E" w14:textId="16D979E0" w:rsidR="003431CB" w:rsidRDefault="003431CB">
        <w:pPr>
          <w:pStyle w:val="Header"/>
          <w:jc w:val="center"/>
        </w:pPr>
        <w:r>
          <w:fldChar w:fldCharType="begin"/>
        </w:r>
        <w:r>
          <w:instrText xml:space="preserve"> PAGE   \* MERGEFORMAT </w:instrText>
        </w:r>
        <w:r>
          <w:fldChar w:fldCharType="separate"/>
        </w:r>
        <w:r w:rsidR="001C6F19">
          <w:rPr>
            <w:noProof/>
          </w:rPr>
          <w:t>4</w:t>
        </w:r>
        <w:r>
          <w:rPr>
            <w:noProof/>
          </w:rPr>
          <w:fldChar w:fldCharType="end"/>
        </w:r>
      </w:p>
    </w:sdtContent>
  </w:sdt>
  <w:p w14:paraId="6BE889AC" w14:textId="77777777" w:rsidR="003431CB" w:rsidRDefault="00343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BD8"/>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5D5DB9"/>
    <w:multiLevelType w:val="hybridMultilevel"/>
    <w:tmpl w:val="EA987640"/>
    <w:lvl w:ilvl="0" w:tplc="68282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8E8"/>
    <w:multiLevelType w:val="hybridMultilevel"/>
    <w:tmpl w:val="E9480672"/>
    <w:lvl w:ilvl="0" w:tplc="E8E8C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1262FC"/>
    <w:multiLevelType w:val="multilevel"/>
    <w:tmpl w:val="65BEA69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A57363F"/>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A6F5F"/>
    <w:multiLevelType w:val="multilevel"/>
    <w:tmpl w:val="C0B6A9D4"/>
    <w:lvl w:ilvl="0">
      <w:start w:val="3"/>
      <w:numFmt w:val="decimal"/>
      <w:lvlText w:val="%1"/>
      <w:lvlJc w:val="left"/>
      <w:pPr>
        <w:ind w:left="672" w:hanging="672"/>
      </w:pPr>
      <w:rPr>
        <w:rFonts w:hint="default"/>
      </w:rPr>
    </w:lvl>
    <w:lvl w:ilvl="1">
      <w:start w:val="5"/>
      <w:numFmt w:val="decimal"/>
      <w:lvlText w:val="%1.%2"/>
      <w:lvlJc w:val="left"/>
      <w:pPr>
        <w:ind w:left="900" w:hanging="72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0">
    <w:nsid w:val="2DC06557"/>
    <w:multiLevelType w:val="hybridMultilevel"/>
    <w:tmpl w:val="53D0AF5A"/>
    <w:lvl w:ilvl="0" w:tplc="95B0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C9666C"/>
    <w:multiLevelType w:val="multilevel"/>
    <w:tmpl w:val="2532455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4F3014"/>
    <w:multiLevelType w:val="hybridMultilevel"/>
    <w:tmpl w:val="148A5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E3802"/>
    <w:multiLevelType w:val="multilevel"/>
    <w:tmpl w:val="510E1318"/>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23A6FFE"/>
    <w:multiLevelType w:val="hybridMultilevel"/>
    <w:tmpl w:val="B318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16B09"/>
    <w:multiLevelType w:val="multilevel"/>
    <w:tmpl w:val="A49C9382"/>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B5825F9"/>
    <w:multiLevelType w:val="hybridMultilevel"/>
    <w:tmpl w:val="FAF2E258"/>
    <w:lvl w:ilvl="0" w:tplc="13D2DE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ECF213F"/>
    <w:multiLevelType w:val="hybridMultilevel"/>
    <w:tmpl w:val="F6E40B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DF1885"/>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A4732"/>
    <w:multiLevelType w:val="hybridMultilevel"/>
    <w:tmpl w:val="9C70E27C"/>
    <w:lvl w:ilvl="0" w:tplc="0409000F">
      <w:start w:val="28"/>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B31D76"/>
    <w:multiLevelType w:val="hybridMultilevel"/>
    <w:tmpl w:val="7F3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A319DD"/>
    <w:multiLevelType w:val="hybridMultilevel"/>
    <w:tmpl w:val="8322133E"/>
    <w:lvl w:ilvl="0" w:tplc="D5D85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AA19E0"/>
    <w:multiLevelType w:val="hybridMultilevel"/>
    <w:tmpl w:val="B318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2"/>
  </w:num>
  <w:num w:numId="4">
    <w:abstractNumId w:val="28"/>
  </w:num>
  <w:num w:numId="5">
    <w:abstractNumId w:val="1"/>
  </w:num>
  <w:num w:numId="6">
    <w:abstractNumId w:val="8"/>
  </w:num>
  <w:num w:numId="7">
    <w:abstractNumId w:val="21"/>
  </w:num>
  <w:num w:numId="8">
    <w:abstractNumId w:val="23"/>
  </w:num>
  <w:num w:numId="9">
    <w:abstractNumId w:val="3"/>
  </w:num>
  <w:num w:numId="10">
    <w:abstractNumId w:val="12"/>
  </w:num>
  <w:num w:numId="11">
    <w:abstractNumId w:val="27"/>
  </w:num>
  <w:num w:numId="12">
    <w:abstractNumId w:val="26"/>
  </w:num>
  <w:num w:numId="13">
    <w:abstractNumId w:val="15"/>
  </w:num>
  <w:num w:numId="14">
    <w:abstractNumId w:val="7"/>
  </w:num>
  <w:num w:numId="15">
    <w:abstractNumId w:val="24"/>
  </w:num>
  <w:num w:numId="16">
    <w:abstractNumId w:val="20"/>
  </w:num>
  <w:num w:numId="17">
    <w:abstractNumId w:val="16"/>
  </w:num>
  <w:num w:numId="18">
    <w:abstractNumId w:val="14"/>
  </w:num>
  <w:num w:numId="19">
    <w:abstractNumId w:val="6"/>
  </w:num>
  <w:num w:numId="20">
    <w:abstractNumId w:val="0"/>
  </w:num>
  <w:num w:numId="21">
    <w:abstractNumId w:val="11"/>
  </w:num>
  <w:num w:numId="22">
    <w:abstractNumId w:val="9"/>
  </w:num>
  <w:num w:numId="23">
    <w:abstractNumId w:val="25"/>
  </w:num>
  <w:num w:numId="24">
    <w:abstractNumId w:val="5"/>
  </w:num>
  <w:num w:numId="25">
    <w:abstractNumId w:val="4"/>
  </w:num>
  <w:num w:numId="26">
    <w:abstractNumId w:val="17"/>
  </w:num>
  <w:num w:numId="27">
    <w:abstractNumId w:val="10"/>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D5"/>
    <w:rsid w:val="00000FCE"/>
    <w:rsid w:val="000059B6"/>
    <w:rsid w:val="00024496"/>
    <w:rsid w:val="00026B64"/>
    <w:rsid w:val="0002745F"/>
    <w:rsid w:val="00034A59"/>
    <w:rsid w:val="000448C1"/>
    <w:rsid w:val="000601F4"/>
    <w:rsid w:val="00066BAD"/>
    <w:rsid w:val="00076DEA"/>
    <w:rsid w:val="00080BC7"/>
    <w:rsid w:val="000C430C"/>
    <w:rsid w:val="000C5026"/>
    <w:rsid w:val="000D0418"/>
    <w:rsid w:val="000D49DE"/>
    <w:rsid w:val="000E5E16"/>
    <w:rsid w:val="000F6A25"/>
    <w:rsid w:val="001038AD"/>
    <w:rsid w:val="001165A9"/>
    <w:rsid w:val="00117467"/>
    <w:rsid w:val="00124EB4"/>
    <w:rsid w:val="00125A78"/>
    <w:rsid w:val="00137133"/>
    <w:rsid w:val="00150B44"/>
    <w:rsid w:val="00151F7A"/>
    <w:rsid w:val="0019453C"/>
    <w:rsid w:val="001A3D3D"/>
    <w:rsid w:val="001B1836"/>
    <w:rsid w:val="001B1D77"/>
    <w:rsid w:val="001B22BD"/>
    <w:rsid w:val="001C6F19"/>
    <w:rsid w:val="001D1E4A"/>
    <w:rsid w:val="00203617"/>
    <w:rsid w:val="00207DC2"/>
    <w:rsid w:val="00230FEE"/>
    <w:rsid w:val="00232F4E"/>
    <w:rsid w:val="00234EDD"/>
    <w:rsid w:val="00252F26"/>
    <w:rsid w:val="002637A1"/>
    <w:rsid w:val="00267176"/>
    <w:rsid w:val="002802B1"/>
    <w:rsid w:val="00283171"/>
    <w:rsid w:val="00284E84"/>
    <w:rsid w:val="00291721"/>
    <w:rsid w:val="00293033"/>
    <w:rsid w:val="002960AF"/>
    <w:rsid w:val="002A6FCC"/>
    <w:rsid w:val="002B0A47"/>
    <w:rsid w:val="002C04B5"/>
    <w:rsid w:val="002C7645"/>
    <w:rsid w:val="002D20C2"/>
    <w:rsid w:val="002D441D"/>
    <w:rsid w:val="002D4629"/>
    <w:rsid w:val="002D796D"/>
    <w:rsid w:val="002E32FB"/>
    <w:rsid w:val="002E5CA6"/>
    <w:rsid w:val="00300672"/>
    <w:rsid w:val="003218FF"/>
    <w:rsid w:val="003249C0"/>
    <w:rsid w:val="0032597A"/>
    <w:rsid w:val="0032603C"/>
    <w:rsid w:val="003317D5"/>
    <w:rsid w:val="003431CB"/>
    <w:rsid w:val="00351012"/>
    <w:rsid w:val="00364F99"/>
    <w:rsid w:val="00365661"/>
    <w:rsid w:val="00370B30"/>
    <w:rsid w:val="00376FE6"/>
    <w:rsid w:val="0038238B"/>
    <w:rsid w:val="00395724"/>
    <w:rsid w:val="003C760C"/>
    <w:rsid w:val="003D633F"/>
    <w:rsid w:val="003E071B"/>
    <w:rsid w:val="003F446E"/>
    <w:rsid w:val="00403B1F"/>
    <w:rsid w:val="00406160"/>
    <w:rsid w:val="00410990"/>
    <w:rsid w:val="00430018"/>
    <w:rsid w:val="00431CC4"/>
    <w:rsid w:val="0043727A"/>
    <w:rsid w:val="0045228C"/>
    <w:rsid w:val="0045341F"/>
    <w:rsid w:val="00453AB1"/>
    <w:rsid w:val="00454CB5"/>
    <w:rsid w:val="00467B9B"/>
    <w:rsid w:val="004739D6"/>
    <w:rsid w:val="004822D8"/>
    <w:rsid w:val="00482963"/>
    <w:rsid w:val="00494F81"/>
    <w:rsid w:val="004952F6"/>
    <w:rsid w:val="004A1D4F"/>
    <w:rsid w:val="004A4F3A"/>
    <w:rsid w:val="004A5EE1"/>
    <w:rsid w:val="004A7314"/>
    <w:rsid w:val="004A73C8"/>
    <w:rsid w:val="004A7C39"/>
    <w:rsid w:val="004D46E2"/>
    <w:rsid w:val="004D73B6"/>
    <w:rsid w:val="004E3C16"/>
    <w:rsid w:val="004F09CA"/>
    <w:rsid w:val="005020E7"/>
    <w:rsid w:val="005128FA"/>
    <w:rsid w:val="00524181"/>
    <w:rsid w:val="00524EDE"/>
    <w:rsid w:val="0052538C"/>
    <w:rsid w:val="00527DDF"/>
    <w:rsid w:val="0053368D"/>
    <w:rsid w:val="00536748"/>
    <w:rsid w:val="00552681"/>
    <w:rsid w:val="00565D12"/>
    <w:rsid w:val="00567D99"/>
    <w:rsid w:val="00580E96"/>
    <w:rsid w:val="0058353C"/>
    <w:rsid w:val="00584A6E"/>
    <w:rsid w:val="00593511"/>
    <w:rsid w:val="00594A25"/>
    <w:rsid w:val="005B03B3"/>
    <w:rsid w:val="005C61AB"/>
    <w:rsid w:val="005D5C20"/>
    <w:rsid w:val="005D777C"/>
    <w:rsid w:val="005D7949"/>
    <w:rsid w:val="00602BC3"/>
    <w:rsid w:val="00621D8B"/>
    <w:rsid w:val="0063721D"/>
    <w:rsid w:val="0064189C"/>
    <w:rsid w:val="0064313E"/>
    <w:rsid w:val="00650D6A"/>
    <w:rsid w:val="0065298C"/>
    <w:rsid w:val="00655F89"/>
    <w:rsid w:val="00675653"/>
    <w:rsid w:val="00693046"/>
    <w:rsid w:val="00693C5A"/>
    <w:rsid w:val="006A6832"/>
    <w:rsid w:val="006B6350"/>
    <w:rsid w:val="006C7515"/>
    <w:rsid w:val="006D1FAA"/>
    <w:rsid w:val="006D3FAC"/>
    <w:rsid w:val="006D7122"/>
    <w:rsid w:val="006F25DC"/>
    <w:rsid w:val="006F4776"/>
    <w:rsid w:val="006F6E15"/>
    <w:rsid w:val="006F6F7D"/>
    <w:rsid w:val="00701936"/>
    <w:rsid w:val="00704DD5"/>
    <w:rsid w:val="00706281"/>
    <w:rsid w:val="00716DBC"/>
    <w:rsid w:val="00733579"/>
    <w:rsid w:val="00736BFB"/>
    <w:rsid w:val="00737046"/>
    <w:rsid w:val="00737340"/>
    <w:rsid w:val="00737467"/>
    <w:rsid w:val="00744429"/>
    <w:rsid w:val="00760278"/>
    <w:rsid w:val="0078496D"/>
    <w:rsid w:val="00791EED"/>
    <w:rsid w:val="00792FBC"/>
    <w:rsid w:val="007966E4"/>
    <w:rsid w:val="007A3537"/>
    <w:rsid w:val="007A5407"/>
    <w:rsid w:val="007B0445"/>
    <w:rsid w:val="007B1A23"/>
    <w:rsid w:val="007B4295"/>
    <w:rsid w:val="007B7FF5"/>
    <w:rsid w:val="007E47E4"/>
    <w:rsid w:val="007E5DCB"/>
    <w:rsid w:val="007E6AB9"/>
    <w:rsid w:val="007E7FF7"/>
    <w:rsid w:val="007F09E4"/>
    <w:rsid w:val="007F3AFB"/>
    <w:rsid w:val="00810916"/>
    <w:rsid w:val="00811803"/>
    <w:rsid w:val="00815E8D"/>
    <w:rsid w:val="008524E5"/>
    <w:rsid w:val="008603CB"/>
    <w:rsid w:val="00861542"/>
    <w:rsid w:val="00864EE5"/>
    <w:rsid w:val="00867C2D"/>
    <w:rsid w:val="00880D36"/>
    <w:rsid w:val="00886420"/>
    <w:rsid w:val="008A3402"/>
    <w:rsid w:val="008C7BD3"/>
    <w:rsid w:val="008E6453"/>
    <w:rsid w:val="008F5F43"/>
    <w:rsid w:val="00917F1B"/>
    <w:rsid w:val="0093012A"/>
    <w:rsid w:val="00931D30"/>
    <w:rsid w:val="009332CF"/>
    <w:rsid w:val="009332D6"/>
    <w:rsid w:val="00942B81"/>
    <w:rsid w:val="009522BB"/>
    <w:rsid w:val="0095270C"/>
    <w:rsid w:val="009625D3"/>
    <w:rsid w:val="0097319E"/>
    <w:rsid w:val="00975DB9"/>
    <w:rsid w:val="0098427D"/>
    <w:rsid w:val="0098755A"/>
    <w:rsid w:val="009B1BDB"/>
    <w:rsid w:val="009B3462"/>
    <w:rsid w:val="009B4DD6"/>
    <w:rsid w:val="009C5613"/>
    <w:rsid w:val="009C601E"/>
    <w:rsid w:val="009D3AB9"/>
    <w:rsid w:val="009F04FE"/>
    <w:rsid w:val="00A1398F"/>
    <w:rsid w:val="00A26C7A"/>
    <w:rsid w:val="00A278F1"/>
    <w:rsid w:val="00A359D8"/>
    <w:rsid w:val="00A40BC9"/>
    <w:rsid w:val="00A46BAB"/>
    <w:rsid w:val="00A50120"/>
    <w:rsid w:val="00A605D0"/>
    <w:rsid w:val="00A65EAE"/>
    <w:rsid w:val="00A77A38"/>
    <w:rsid w:val="00A87247"/>
    <w:rsid w:val="00A87B4E"/>
    <w:rsid w:val="00AA5064"/>
    <w:rsid w:val="00AC0DD4"/>
    <w:rsid w:val="00AC5B90"/>
    <w:rsid w:val="00AD044B"/>
    <w:rsid w:val="00AD07E8"/>
    <w:rsid w:val="00AE0DDB"/>
    <w:rsid w:val="00AE17E1"/>
    <w:rsid w:val="00B07547"/>
    <w:rsid w:val="00B118C8"/>
    <w:rsid w:val="00B213BD"/>
    <w:rsid w:val="00B40E5A"/>
    <w:rsid w:val="00B41D38"/>
    <w:rsid w:val="00B4435D"/>
    <w:rsid w:val="00B44678"/>
    <w:rsid w:val="00B511DA"/>
    <w:rsid w:val="00B56B46"/>
    <w:rsid w:val="00B60F41"/>
    <w:rsid w:val="00B62922"/>
    <w:rsid w:val="00B668DC"/>
    <w:rsid w:val="00B75729"/>
    <w:rsid w:val="00B80562"/>
    <w:rsid w:val="00B8489D"/>
    <w:rsid w:val="00B851C0"/>
    <w:rsid w:val="00B87F6D"/>
    <w:rsid w:val="00BA02FA"/>
    <w:rsid w:val="00BA0C8D"/>
    <w:rsid w:val="00BB2B2A"/>
    <w:rsid w:val="00BB2F68"/>
    <w:rsid w:val="00BF01A1"/>
    <w:rsid w:val="00BF4770"/>
    <w:rsid w:val="00C0619E"/>
    <w:rsid w:val="00C32CE8"/>
    <w:rsid w:val="00C4657F"/>
    <w:rsid w:val="00C56904"/>
    <w:rsid w:val="00C6269E"/>
    <w:rsid w:val="00C64432"/>
    <w:rsid w:val="00C70A1B"/>
    <w:rsid w:val="00C75086"/>
    <w:rsid w:val="00CA1C39"/>
    <w:rsid w:val="00CA48DD"/>
    <w:rsid w:val="00CC59D2"/>
    <w:rsid w:val="00CD13EC"/>
    <w:rsid w:val="00CE1DFD"/>
    <w:rsid w:val="00CE507E"/>
    <w:rsid w:val="00CE5555"/>
    <w:rsid w:val="00CE7474"/>
    <w:rsid w:val="00CF0E6A"/>
    <w:rsid w:val="00CF5A79"/>
    <w:rsid w:val="00D01E7F"/>
    <w:rsid w:val="00D0221E"/>
    <w:rsid w:val="00D165F0"/>
    <w:rsid w:val="00D16EF4"/>
    <w:rsid w:val="00D20380"/>
    <w:rsid w:val="00D24878"/>
    <w:rsid w:val="00D249BC"/>
    <w:rsid w:val="00D34D21"/>
    <w:rsid w:val="00D406A7"/>
    <w:rsid w:val="00D448C2"/>
    <w:rsid w:val="00D45885"/>
    <w:rsid w:val="00D53157"/>
    <w:rsid w:val="00D55D9F"/>
    <w:rsid w:val="00D70DD9"/>
    <w:rsid w:val="00D81266"/>
    <w:rsid w:val="00D8191C"/>
    <w:rsid w:val="00D85E17"/>
    <w:rsid w:val="00D931A3"/>
    <w:rsid w:val="00DA4CF5"/>
    <w:rsid w:val="00DA66B9"/>
    <w:rsid w:val="00DB0B44"/>
    <w:rsid w:val="00DB34A5"/>
    <w:rsid w:val="00DB7595"/>
    <w:rsid w:val="00DC2276"/>
    <w:rsid w:val="00DC6283"/>
    <w:rsid w:val="00DD0D4A"/>
    <w:rsid w:val="00DD0E8E"/>
    <w:rsid w:val="00DD2349"/>
    <w:rsid w:val="00DD74FD"/>
    <w:rsid w:val="00DF477F"/>
    <w:rsid w:val="00E04802"/>
    <w:rsid w:val="00E04916"/>
    <w:rsid w:val="00E17BE6"/>
    <w:rsid w:val="00E22C98"/>
    <w:rsid w:val="00E24A5B"/>
    <w:rsid w:val="00E3458F"/>
    <w:rsid w:val="00E51D19"/>
    <w:rsid w:val="00E73E69"/>
    <w:rsid w:val="00E75D29"/>
    <w:rsid w:val="00E766EA"/>
    <w:rsid w:val="00E82822"/>
    <w:rsid w:val="00E91B49"/>
    <w:rsid w:val="00E95BBC"/>
    <w:rsid w:val="00E95D11"/>
    <w:rsid w:val="00EC4E86"/>
    <w:rsid w:val="00ED105B"/>
    <w:rsid w:val="00EE0870"/>
    <w:rsid w:val="00EE68D6"/>
    <w:rsid w:val="00EF597C"/>
    <w:rsid w:val="00F01D22"/>
    <w:rsid w:val="00F260E7"/>
    <w:rsid w:val="00F3207C"/>
    <w:rsid w:val="00F6183C"/>
    <w:rsid w:val="00F62999"/>
    <w:rsid w:val="00F6768E"/>
    <w:rsid w:val="00F72860"/>
    <w:rsid w:val="00F73851"/>
    <w:rsid w:val="00F81C6D"/>
    <w:rsid w:val="00F92A4D"/>
    <w:rsid w:val="00FA0719"/>
    <w:rsid w:val="00FA5753"/>
    <w:rsid w:val="00FB0A97"/>
    <w:rsid w:val="00FB15BF"/>
    <w:rsid w:val="00FB5E32"/>
    <w:rsid w:val="00FC6221"/>
    <w:rsid w:val="00FC66CC"/>
    <w:rsid w:val="00FC7770"/>
    <w:rsid w:val="00FC7D4F"/>
    <w:rsid w:val="00FD0B2C"/>
    <w:rsid w:val="00FD58B0"/>
    <w:rsid w:val="00FF154B"/>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1B8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320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32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dmin\Downloads\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E2AB5-AED3-4898-8572-11680D32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3217</TotalTime>
  <Pages>28</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Tu</cp:lastModifiedBy>
  <cp:revision>79</cp:revision>
  <dcterms:created xsi:type="dcterms:W3CDTF">2018-11-25T13:49:00Z</dcterms:created>
  <dcterms:modified xsi:type="dcterms:W3CDTF">2019-12-03T15:27:00Z</dcterms:modified>
</cp:coreProperties>
</file>